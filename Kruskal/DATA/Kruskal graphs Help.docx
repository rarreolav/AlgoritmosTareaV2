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AE" w:rsidRDefault="00B42740" w:rsidP="00FD2B28">
      <w:pPr>
        <w:sectPr w:rsidR="00353EAE" w:rsidSect="00D87D0C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lang w:bidi="fa-IR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margin">
              <wp:posOffset>3724275</wp:posOffset>
            </wp:positionH>
            <wp:positionV relativeFrom="paragraph">
              <wp:posOffset>4181475</wp:posOffset>
            </wp:positionV>
            <wp:extent cx="2741930" cy="1085850"/>
            <wp:effectExtent l="19050" t="0" r="1270" b="0"/>
            <wp:wrapNone/>
            <wp:docPr id="2" name="Picture 0" descr="B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F55">
        <w:rPr>
          <w:noProof/>
          <w:lang w:bidi="fa-IR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margin">
              <wp:posOffset>2571750</wp:posOffset>
            </wp:positionH>
            <wp:positionV relativeFrom="paragraph">
              <wp:posOffset>-66675</wp:posOffset>
            </wp:positionV>
            <wp:extent cx="1219200" cy="1219200"/>
            <wp:effectExtent l="19050" t="0" r="0" b="0"/>
            <wp:wrapNone/>
            <wp:docPr id="8" name="Picture 0" descr="Net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cle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476">
        <w:rPr>
          <w:noProof/>
          <w:lang w:bidi="fa-IR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5648325</wp:posOffset>
            </wp:positionH>
            <wp:positionV relativeFrom="paragraph">
              <wp:posOffset>7915275</wp:posOffset>
            </wp:positionV>
            <wp:extent cx="1022985" cy="1076325"/>
            <wp:effectExtent l="0" t="0" r="120015" b="0"/>
            <wp:wrapNone/>
            <wp:docPr id="3" name="Picture 2" descr="Behzad Khosravif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hzad Khosravif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17731225">
                      <a:off x="0" y="0"/>
                      <a:ext cx="10229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986">
        <w:rPr>
          <w:noProof/>
        </w:rPr>
        <w:pict>
          <v:group id="_x0000_s1785" style="position:absolute;margin-left:-55.9pt;margin-top:156.15pt;width:650.1pt;height:533.9pt;z-index:251720704;mso-position-horizontal-relative:text;mso-position-vertical-relative:text" coordorigin="-398,3843" coordsize="13002,10678">
            <v:group id="_x0000_s1784" style="position:absolute;left:-398;top:8243;width:13002;height:6278" coordorigin="-398,8243" coordsize="13002,6278"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_x0000_s1248" type="#_x0000_t64" style="position:absolute;left:-398;top:8243;width:13002;height:5760;mso-position-horizontal-relative:margin" adj=",12482" fillcolor="#f2f2f2 [3052]" stroked="f" strokecolor="#76923c [2406]"/>
              <v:group id="_x0000_s1782" style="position:absolute;left:-8;top:8675;width:12254;height:5846" coordorigin="-8,8675" coordsize="12254,5846">
                <v:shape id="_x0000_s1246" type="#_x0000_t64" style="position:absolute;left:-8;top:8675;width:12240;height:5760;mso-position-horizontal-relative:margin" fillcolor="#95b3d7 [1940]" stroked="f" strokecolor="#76923c [2406]"/>
                <v:shape id="_x0000_s1781" type="#_x0000_t64" style="position:absolute;left:6;top:8761;width:12240;height:5760;mso-position-horizontal-relative:margin" fillcolor="#365f91 [2404]" stroked="f" strokecolor="#76923c [2406]"/>
              </v:group>
            </v:group>
            <v:group id="_x0000_s1548" style="position:absolute;left:1133;top:3843;width:2489;height:7443" coordorigin="1133,3843" coordsize="2489,7443">
              <v:group id="_x0000_s1256" style="position:absolute;left:1184;top:3843;width:2438;height:7158" coordorigin="1084,3502" coordsize="2434,7358">
                <v:shape id="_x0000_s1257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<v:fill opacity="58982f"/>
                  <v:path arrowok="t"/>
                </v:shape>
                <v:shape id="_x0000_s1258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<v:fill opacity="58982f"/>
                  <v:path arrowok="t"/>
                </v:shape>
              </v:group>
              <v:group id="_x0000_s1243" style="position:absolute;left:1133;top:4128;width:2438;height:7158" coordorigin="1084,3502" coordsize="2434,7358">
                <v:shape id="_x0000_s1237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<v:path arrowok="t"/>
                </v:shape>
                <v:shape id="_x0000_s1238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<v:path arrowok="t"/>
                </v:shape>
              </v:group>
            </v:group>
          </v:group>
        </w:pict>
      </w:r>
      <w:r w:rsidR="001F2986">
        <w:rPr>
          <w:noProof/>
        </w:rPr>
        <w:pict>
          <v:group id="_x0000_s1783" style="position:absolute;margin-left:394.6pt;margin-top:579.3pt;width:146.75pt;height:145.5pt;z-index:251721728;mso-position-horizontal-relative:text;mso-position-vertical-relative:text" coordorigin="8612,12306" coordsize="2935,2910">
            <v:group id="_x0000_s1263" style="position:absolute;left:8637;top:12306;width:2910;height:2910" coordorigin="9200,12760" coordsize="2910,2910">
              <v:oval id="_x0000_s1264" style="position:absolute;left:10200;top:13710;width:1510;height:1510;mso-position-horizontal-relative:margin" fillcolor="#dbe5f1 [660]" stroked="f" strokecolor="#365f91 [2404]" strokeweight="1pt"/>
              <v:oval id="_x0000_s1265" style="position:absolute;left:11060;top:12760;width:900;height:900;mso-position-horizontal-relative:margin" fillcolor="#dbe5f1 [660]" stroked="f" strokecolor="#365f91 [2404]" strokeweight="1pt"/>
              <v:oval id="_x0000_s1266" style="position:absolute;left:9260;top:14040;width:500;height:500;mso-position-horizontal-relative:margin" fillcolor="#dbe5f1 [660]" stroked="f" strokecolor="#365f91 [2404]" strokeweight="1pt"/>
              <v:oval id="_x0000_s1267" style="position:absolute;left:9200;top:14730;width:780;height:780;mso-position-horizontal-relative:margin" fillcolor="#dbe5f1 [660]" stroked="f" strokecolor="#365f91 [2404]" strokeweight="1pt"/>
              <v:oval id="_x0000_s1268" style="position:absolute;left:9640;top:13270;width:680;height:680;mso-position-horizontal-relative:margin" fillcolor="#dbe5f1 [660]" stroked="f" strokecolor="#365f91 [2404]" strokeweight="1pt"/>
              <v:oval id="_x0000_s1269" style="position:absolute;left:10490;top:12970;width:360;height:360;mso-position-horizontal-relative:margin" fillcolor="#dbe5f1 [660]" stroked="f" strokecolor="#365f91 [2404]" strokeweight="1pt"/>
              <v:oval id="_x0000_s1270" style="position:absolute;left:10100;top:15290;width:360;height:360;mso-position-horizontal-relative:margin" fillcolor="#dbe5f1 [660]" stroked="f" strokecolor="#365f91 [2404]" strokeweight="1pt"/>
              <v:oval id="_x0000_s1271" style="position:absolute;left:11430;top:14990;width:680;height:680;mso-position-horizontal-relative:margin" fillcolor="#dbe5f1 [660]" stroked="f" strokecolor="#365f91 [2404]" strokeweight="1pt"/>
            </v:group>
            <v:group id="_x0000_s1272" style="position:absolute;left:8612;top:12318;width:2847;height:2831" coordorigin="8858,12606" coordsize="2847,2831">
              <v:oval id="_x0000_s1223" style="position:absolute;left:10000;top:13561;width:1247;height:1247;mso-position-horizontal-relative:margin" o:regroupid="1" fillcolor="white [3212]" stroked="f" strokecolor="#365f91 [2404]" strokeweight="1pt"/>
              <v:oval id="_x0000_s1224" style="position:absolute;left:10774;top:12606;width:743;height:743;mso-position-horizontal-relative:margin" o:regroupid="1" fillcolor="white [3212]" stroked="f" strokecolor="#365f91 [2404]" strokeweight="1pt"/>
              <v:oval id="_x0000_s1226" style="position:absolute;left:8950;top:13876;width:412;height:412;mso-position-horizontal-relative:margin" o:regroupid="1" fillcolor="white [3212]" stroked="f" strokecolor="#365f91 [2404]" strokeweight="1pt"/>
              <v:oval id="_x0000_s1227" style="position:absolute;left:8858;top:14635;width:644;height:644;mso-position-horizontal-relative:margin" o:regroupid="1" fillcolor="white [3212]" stroked="f" strokecolor="#365f91 [2404]" strokeweight="1pt"/>
              <v:oval id="_x0000_s1229" style="position:absolute;left:9368;top:13197;width:561;height:561;mso-position-horizontal-relative:margin" o:regroupid="1" fillcolor="white [3212]" stroked="f" strokecolor="#365f91 [2404]" strokeweight="1pt"/>
              <v:oval id="_x0000_s1231" style="position:absolute;left:10178;top:12801;width:297;height:297;mso-position-horizontal-relative:margin" o:regroupid="1" fillcolor="white [3212]" stroked="f" strokecolor="#365f91 [2404]" strokeweight="1pt"/>
              <v:oval id="_x0000_s1232" style="position:absolute;left:9834;top:15140;width:297;height:297;mso-position-horizontal-relative:margin" o:regroupid="1" fillcolor="white [3212]" stroked="f" strokecolor="#365f91 [2404]" strokeweight="1pt"/>
              <v:oval id="_x0000_s1235" style="position:absolute;left:11144;top:14808;width:561;height:561;mso-position-horizontal-relative:margin" o:regroupid="1" fillcolor="white [3212]" stroked="f" strokecolor="#365f91 [2404]" strokeweight="1pt"/>
            </v:group>
          </v:group>
        </w:pict>
      </w:r>
      <w:r w:rsidR="001F298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0" type="#_x0000_t202" alt="Text Box:" style="position:absolute;margin-left:188.45pt;margin-top:6.1pt;width:346.3pt;height:5in;z-index:251688960;mso-position-horizontal-relative:text;mso-position-vertical-relative:text" filled="f" stroked="f">
            <v:textbox style="mso-next-textbox:#_x0000_s1240;mso-fit-shape-to-text:t" inset="0,0,0,0">
              <w:txbxContent>
                <w:p w:rsidR="00CE5606" w:rsidRDefault="001F2986" w:rsidP="008F1C96">
                  <w:pPr>
                    <w:pStyle w:val="TitleCover"/>
                    <w:rPr>
                      <w:color w:val="0D0D0D" w:themeColor="text1" w:themeTint="F2"/>
                    </w:rPr>
                  </w:pPr>
                  <w:sdt>
                    <w:sdtPr>
                      <w:rPr>
                        <w:color w:val="0D0D0D" w:themeColor="text1" w:themeTint="F2"/>
                      </w:rPr>
                      <w:tag w:val="School Name"/>
                      <w:id w:val="42592447"/>
                      <w:placeholder>
                        <w:docPart w:val="B1BDD7A8BF36478A8E61870CFDD16B19"/>
                      </w:placeholder>
                    </w:sdtPr>
                    <w:sdtContent>
                      <w:r w:rsidR="00063262">
                        <w:t>Kruskal graphs</w:t>
                      </w:r>
                    </w:sdtContent>
                  </w:sdt>
                </w:p>
                <w:p w:rsidR="00C764F2" w:rsidRPr="00C764F2" w:rsidRDefault="001F2986" w:rsidP="00063262">
                  <w:pPr>
                    <w:pStyle w:val="SubtitleCover"/>
                    <w:rPr>
                      <w:color w:val="0D0D0D" w:themeColor="text1" w:themeTint="F2"/>
                    </w:rPr>
                  </w:pPr>
                  <w:sdt>
                    <w:sdtPr>
                      <w:rPr>
                        <w:color w:val="0D0D0D" w:themeColor="text1" w:themeTint="F2"/>
                      </w:rPr>
                      <w:tag w:val="Class Name"/>
                      <w:id w:val="42592448"/>
                      <w:placeholder>
                        <w:docPart w:val="0D895424CED44064A9F900F2C7768D80"/>
                      </w:placeholder>
                    </w:sdtPr>
                    <w:sdtContent>
                      <w:r w:rsidR="00063262">
                        <w:t>Help</w:t>
                      </w:r>
                    </w:sdtContent>
                  </w:sdt>
                </w:p>
                <w:p w:rsidR="00C764F2" w:rsidRDefault="00C764F2" w:rsidP="00CE5606">
                  <w:pPr>
                    <w:pStyle w:val="TitleCover"/>
                  </w:pPr>
                </w:p>
                <w:p w:rsidR="00C764F2" w:rsidRDefault="001F2986" w:rsidP="009B3B6A">
                  <w:pPr>
                    <w:pStyle w:val="TitleCover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tag w:val="Report Notebook"/>
                      <w:id w:val="42592449"/>
                      <w:placeholder>
                        <w:docPart w:val="A0BFC89BE9D2418B925713B044831ED9"/>
                      </w:placeholder>
                    </w:sdtPr>
                    <w:sdtContent>
                      <w:r w:rsidR="009B3B6A">
                        <w:t>Minimum Spanning Tree's</w:t>
                      </w:r>
                    </w:sdtContent>
                  </w:sdt>
                </w:p>
                <w:p w:rsidR="00C764F2" w:rsidRDefault="00C764F2" w:rsidP="00CE5606">
                  <w:pPr>
                    <w:pStyle w:val="TitleCover"/>
                  </w:pPr>
                </w:p>
                <w:p w:rsidR="00C764F2" w:rsidRDefault="00C764F2" w:rsidP="00CE5606">
                  <w:pPr>
                    <w:pStyle w:val="TitleCover"/>
                  </w:pPr>
                </w:p>
                <w:p w:rsidR="00CE5606" w:rsidRDefault="001F2986" w:rsidP="00063262">
                  <w:pPr>
                    <w:pStyle w:val="TitleCover"/>
                  </w:pPr>
                  <w:sdt>
                    <w:sdtPr>
                      <w:tag w:val="Student Name"/>
                      <w:id w:val="42592450"/>
                      <w:placeholder>
                        <w:docPart w:val="2D80D8D5900D447086C1384814EBDB7C"/>
                      </w:placeholder>
                    </w:sdtPr>
                    <w:sdtContent>
                      <w:r w:rsidR="00063262">
                        <w:t>Behzad khosravifar</w:t>
                      </w:r>
                    </w:sdtContent>
                  </w:sdt>
                </w:p>
                <w:p w:rsidR="008D38CF" w:rsidRPr="00063262" w:rsidRDefault="008D38CF" w:rsidP="00063262">
                  <w:pPr>
                    <w:pStyle w:val="SubtitleCover"/>
                  </w:pPr>
                </w:p>
              </w:txbxContent>
            </v:textbox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/>
      </w:tblPr>
      <w:tblGrid>
        <w:gridCol w:w="2880"/>
        <w:gridCol w:w="10080"/>
      </w:tblGrid>
      <w:tr w:rsidR="00CE212F" w:rsidTr="007833BC">
        <w:trPr>
          <w:trHeight w:val="634"/>
        </w:trPr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CE5AF2" w:rsidRDefault="001F2986" w:rsidP="00850F55">
            <w:r>
              <w:pict>
                <v:group id="_x0000_s1863" editas="canvas" style="width:2in;height:31.65pt;mso-position-horizontal-relative:char;mso-position-vertical-relative:line" coordorigin="1440,1892" coordsize="2880,633">
                  <v:shape id="_x0000_s1862" type="#_x0000_t75" style="position:absolute;left:1440;top:1892;width:2880;height:633" o:preferrelative="f">
                    <v:fill o:detectmouseclick="t"/>
                    <v:path o:extrusionok="t" o:connecttype="none"/>
                    <o:lock v:ext="edit" aspectratio="f" text="t"/>
                  </v:shape>
                  <v:shape id="_x0000_s1891" type="#_x0000_t64" style="position:absolute;left:2100;top:2004;width:633;height:410;rotation:90;mso-position-horizontal-relative:margin" o:regroupid="9" fillcolor="#95b3d7 [1940]" stroked="f" strokecolor="#76923c [2406]"/>
                  <v:shape id="_x0000_s1892" type="#_x0000_t64" style="position:absolute;left:2069;top:2004;width:633;height:410;rotation:90;mso-position-horizontal-relative:margin" o:regroupid="9" fillcolor="#365f91 [2404]" stroked="f" strokecolor="#76923c [2406]"/>
                  <v:group id="_x0000_s1893" style="position:absolute;left:2639;top:1792;width:223;height:554;rotation:90" coordorigin="1133,3843" coordsize="2489,7443" o:regroupid="9">
                    <v:group id="_x0000_s1894" style="position:absolute;left:1184;top:3843;width:2438;height:7158" coordorigin="1084,3502" coordsize="2434,7358">
                      <v:shape id="_x0000_s1895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  <v:fill opacity="58982f"/>
                        <v:path arrowok="t"/>
                      </v:shape>
                      <v:shape id="_x0000_s1896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  <v:fill opacity="58982f"/>
                        <v:path arrowok="t"/>
                      </v:shape>
                    </v:group>
                    <v:group id="_x0000_s1897" style="position:absolute;left:1133;top:4128;width:2438;height:7158" coordorigin="1084,3502" coordsize="2434,7358">
                      <v:shape id="_x0000_s1898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  <v:path arrowok="t"/>
                      </v:shape>
                      <v:shape id="_x0000_s1899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  <v:path arrowok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  <w:tc>
          <w:tcPr>
            <w:tcW w:w="10080" w:type="dxa"/>
            <w:shd w:val="clear" w:color="auto" w:fill="F2F2F2" w:themeFill="background1" w:themeFillShade="F2"/>
            <w:vAlign w:val="center"/>
          </w:tcPr>
          <w:p w:rsidR="00CE5AF2" w:rsidRPr="00BA0537" w:rsidRDefault="001F2986" w:rsidP="00F20F91">
            <w:pPr>
              <w:pStyle w:val="1Spine"/>
            </w:pPr>
            <w:sdt>
              <w:sdtPr>
                <w:tag w:val="Title"/>
                <w:id w:val="1326344"/>
                <w:placeholder>
                  <w:docPart w:val="5EBCFC993B1645E995AA8C9B65867258"/>
                </w:placeholder>
              </w:sdtPr>
              <w:sdtContent>
                <w:r w:rsidR="00F3188B" w:rsidRPr="00AD2F7B">
                  <w:rPr>
                    <w:rFonts w:ascii="Batik Regular" w:hAnsi="Batik Regular"/>
                  </w:rPr>
                  <w:t>I</w:t>
                </w:r>
                <w:r w:rsidR="00F20F91" w:rsidRPr="00AD2F7B">
                  <w:rPr>
                    <w:rFonts w:ascii="Batik Regular" w:hAnsi="Batik Regular"/>
                  </w:rPr>
                  <w:t>ntroduction</w:t>
                </w:r>
              </w:sdtContent>
            </w:sdt>
          </w:p>
        </w:tc>
      </w:tr>
    </w:tbl>
    <w:p w:rsidR="00A60174" w:rsidRDefault="00A60174" w:rsidP="00FD2B28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/>
      </w:tblPr>
      <w:tblGrid>
        <w:gridCol w:w="2880"/>
        <w:gridCol w:w="10080"/>
      </w:tblGrid>
      <w:tr w:rsidR="00D67F36" w:rsidTr="007833BC">
        <w:trPr>
          <w:trHeight w:val="994"/>
        </w:trPr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D67F36" w:rsidRDefault="001F2986" w:rsidP="005312F0">
            <w:r>
              <w:pict>
                <v:group id="_x0000_s1848" editas="canvas" style="width:2in;height:49.75pt;mso-position-horizontal-relative:char;mso-position-vertical-relative:line" coordorigin="1440,3036" coordsize="2880,995">
                  <v:shape id="_x0000_s1849" type="#_x0000_t75" style="position:absolute;left:1440;top:3036;width:2880;height:995" o:preferrelative="f">
                    <v:fill o:detectmouseclick="t"/>
                    <v:path o:extrusionok="t" o:connecttype="none"/>
                    <o:lock v:ext="edit" aspectratio="f" text="t"/>
                  </v:shape>
                  <v:shape id="_x0000_s1850" type="#_x0000_t64" style="position:absolute;left:1998;top:3226;width:992;height:617;rotation:90;mso-position-horizontal-relative:margin" o:regroupid="8" fillcolor="#95b3d7 [1940]" stroked="f" strokecolor="#76923c [2406]"/>
                  <v:shape id="_x0000_s1851" type="#_x0000_t64" style="position:absolute;left:1959;top:3226;width:992;height:617;rotation:90;mso-position-horizontal-relative:margin" o:regroupid="8" fillcolor="#365f91 [2404]" stroked="f" strokecolor="#76923c [2406]"/>
                  <v:group id="_x0000_s1852" style="position:absolute;left:2822;top:2899;width:350;height:833;rotation:90" coordorigin="1133,3843" coordsize="2489,7443" o:regroupid="8">
                    <v:group id="_x0000_s1853" style="position:absolute;left:1184;top:3843;width:2438;height:7158" coordorigin="1084,3502" coordsize="2434,7358">
                      <v:shape id="_x0000_s1854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  <v:fill opacity="58982f"/>
                        <v:path arrowok="t"/>
                      </v:shape>
                      <v:shape id="_x0000_s1855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  <v:fill opacity="58982f"/>
                        <v:path arrowok="t"/>
                      </v:shape>
                    </v:group>
                    <v:group id="_x0000_s1856" style="position:absolute;left:1133;top:4128;width:2438;height:7158" coordorigin="1084,3502" coordsize="2434,7358">
                      <v:shape id="_x0000_s1857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  <v:path arrowok="t"/>
                      </v:shape>
                      <v:shape id="_x0000_s1858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  <v:path arrowok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  <w:tc>
          <w:tcPr>
            <w:tcW w:w="10080" w:type="dxa"/>
            <w:shd w:val="clear" w:color="auto" w:fill="F2F2F2" w:themeFill="background1" w:themeFillShade="F2"/>
            <w:vAlign w:val="center"/>
          </w:tcPr>
          <w:p w:rsidR="00D67F36" w:rsidRPr="00AD2F7B" w:rsidRDefault="0041677F" w:rsidP="00A129DB">
            <w:pPr>
              <w:pStyle w:val="15Spine"/>
              <w:rPr>
                <w:rFonts w:ascii="Batik Regular" w:hAnsi="Batik Regular"/>
              </w:rPr>
            </w:pPr>
            <w:r>
              <w:rPr>
                <w:rFonts w:ascii="Batik Regular" w:hAnsi="Batik Regular"/>
              </w:rPr>
              <w:t>Kruskal Algorithm Structure</w:t>
            </w:r>
          </w:p>
        </w:tc>
      </w:tr>
    </w:tbl>
    <w:p w:rsidR="00EC5DE0" w:rsidRDefault="00A60174" w:rsidP="00850F55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/>
      </w:tblPr>
      <w:tblGrid>
        <w:gridCol w:w="2880"/>
        <w:gridCol w:w="10080"/>
      </w:tblGrid>
      <w:tr w:rsidR="00EC5DE0" w:rsidTr="00EC5DE0">
        <w:trPr>
          <w:trHeight w:val="1526"/>
        </w:trPr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EC5DE0" w:rsidRDefault="001F2986" w:rsidP="00C75126">
            <w:r>
              <w:pict>
                <v:group id="_x0000_s1900" editas="canvas" style="width:2in;height:76.4pt;mso-position-horizontal-relative:char;mso-position-vertical-relative:line" coordorigin="1440,4543" coordsize="2880,1528">
                  <v:shape id="_x0000_s1901" type="#_x0000_t75" style="position:absolute;left:1440;top:4543;width:2880;height:1528" o:preferrelative="f">
                    <v:fill o:detectmouseclick="t"/>
                    <v:path o:extrusionok="t" o:connecttype="none"/>
                    <o:lock v:ext="edit" aspectratio="f" text="t"/>
                  </v:shape>
                  <v:shape id="_x0000_s1903" type="#_x0000_t64" style="position:absolute;left:1882;top:4856;width:1528;height:901;rotation:90;mso-position-horizontal-relative:margin" o:regroupid="7" fillcolor="#95b3d7 [1940]" stroked="f" strokecolor="#76923c [2406]"/>
                  <v:shape id="_x0000_s1904" type="#_x0000_t64" style="position:absolute;left:1828;top:4857;width:1528;height:900;rotation:90;mso-position-horizontal-relative:margin" o:regroupid="7" fillcolor="#365f91 [2404]" stroked="f" strokecolor="#76923c [2406]"/>
                  <v:group id="_x0000_s1905" style="position:absolute;left:3143;top:4291;width:539;height:1358;rotation:90" coordorigin="1133,3843" coordsize="2489,7443" o:regroupid="7">
                    <v:group id="_x0000_s1906" style="position:absolute;left:1184;top:3843;width:2438;height:7158" coordorigin="1084,3502" coordsize="2434,7358">
                      <v:shape id="_x0000_s1907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  <v:fill opacity="58982f"/>
                        <v:path arrowok="t"/>
                      </v:shape>
                      <v:shape id="_x0000_s1908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  <v:fill opacity="58982f"/>
                        <v:path arrowok="t"/>
                      </v:shape>
                    </v:group>
                    <v:group id="_x0000_s1909" style="position:absolute;left:1133;top:4128;width:2438;height:7158" coordorigin="1084,3502" coordsize="2434,7358">
                      <v:shape id="_x0000_s1910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  <v:path arrowok="t"/>
                      </v:shape>
                      <v:shape id="_x0000_s1911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  <v:path arrowok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  <w:tc>
          <w:tcPr>
            <w:tcW w:w="10080" w:type="dxa"/>
            <w:shd w:val="clear" w:color="auto" w:fill="F2F2F2" w:themeFill="background1" w:themeFillShade="F2"/>
            <w:vAlign w:val="center"/>
          </w:tcPr>
          <w:p w:rsidR="00EC5DE0" w:rsidRDefault="001F2986" w:rsidP="00371B7A">
            <w:pPr>
              <w:pStyle w:val="2Spine"/>
            </w:pPr>
            <w:sdt>
              <w:sdtPr>
                <w:rPr>
                  <w:rFonts w:ascii="Batik Regular" w:hAnsi="Batik Regular"/>
                </w:rPr>
                <w:tag w:val="Title"/>
                <w:id w:val="1326392"/>
                <w:placeholder>
                  <w:docPart w:val="2CF04CF231044D0C9C431682B5A6E759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 w:rsidR="0041677F" w:rsidRPr="00AD2F7B">
                  <w:rPr>
                    <w:rFonts w:ascii="Batik Regular" w:hAnsi="Batik Regular"/>
                  </w:rPr>
                  <w:t>K</w:t>
                </w:r>
                <w:r w:rsidR="0041677F">
                  <w:rPr>
                    <w:rFonts w:ascii="Batik Regular" w:hAnsi="Batik Regular"/>
                  </w:rPr>
                  <w:t>ruskal</w:t>
                </w:r>
                <w:r w:rsidR="0041677F" w:rsidRPr="00AD2F7B">
                  <w:rPr>
                    <w:rFonts w:ascii="Batik Regular" w:hAnsi="Batik Regular"/>
                  </w:rPr>
                  <w:t xml:space="preserve"> G</w:t>
                </w:r>
                <w:r w:rsidR="0041677F">
                  <w:rPr>
                    <w:rFonts w:ascii="Batik Regular" w:hAnsi="Batik Regular"/>
                  </w:rPr>
                  <w:t>raph's</w:t>
                </w:r>
                <w:r w:rsidR="0041677F" w:rsidRPr="00AD2F7B">
                  <w:rPr>
                    <w:rFonts w:ascii="Batik Regular" w:hAnsi="Batik Regular"/>
                  </w:rPr>
                  <w:t xml:space="preserve"> </w:t>
                </w:r>
                <w:r w:rsidR="00371B7A">
                  <w:rPr>
                    <w:rFonts w:ascii="Batik Regular" w:hAnsi="Batik Regular"/>
                  </w:rPr>
                  <w:t>Workmanship</w:t>
                </w:r>
              </w:sdtContent>
            </w:sdt>
          </w:p>
        </w:tc>
      </w:tr>
    </w:tbl>
    <w:p w:rsidR="007C71FC" w:rsidRDefault="00A60174" w:rsidP="00FD2B28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/>
      </w:tblPr>
      <w:tblGrid>
        <w:gridCol w:w="2880"/>
        <w:gridCol w:w="10080"/>
      </w:tblGrid>
      <w:tr w:rsidR="007C71FC" w:rsidTr="00E233C0">
        <w:trPr>
          <w:trHeight w:val="2606"/>
        </w:trPr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7C71FC" w:rsidRDefault="001F2986" w:rsidP="00C75126">
            <w:r>
              <w:pict>
                <v:group id="_x0000_s1924" editas="canvas" style="width:2in;height:130.3pt;mso-position-horizontal-relative:char;mso-position-vertical-relative:line" coordorigin="1440,6581" coordsize="2880,2606">
                  <v:shape id="_x0000_s1925" type="#_x0000_t75" style="position:absolute;left:1440;top:6581;width:2880;height:2606" o:preferrelative="f">
                    <v:fill o:detectmouseclick="t"/>
                    <v:path o:extrusionok="t" o:connecttype="none"/>
                    <o:lock v:ext="edit" aspectratio="f" text="t"/>
                  </v:shape>
                  <v:shape id="_x0000_s1927" type="#_x0000_t64" style="position:absolute;left:1341;top:7262;width:2606;height:1243;rotation:90;mso-position-horizontal-relative:margin" o:regroupid="6" fillcolor="#95b3d7 [1940]" stroked="f" strokecolor="#76923c [2406]"/>
                  <v:shape id="_x0000_s1928" type="#_x0000_t64" style="position:absolute;left:1281;top:7262;width:2606;height:1243;rotation:90;mso-position-horizontal-relative:margin" o:regroupid="6" fillcolor="#365f91 [2404]" stroked="f" strokecolor="#76923c [2406]"/>
                  <v:group id="_x0000_s1929" style="position:absolute;left:3246;top:6322;width:544;height:1598;rotation:90" coordorigin="1133,3843" coordsize="2489,7443" o:regroupid="6">
                    <v:group id="_x0000_s1930" style="position:absolute;left:1184;top:3843;width:2438;height:7158" coordorigin="1084,3502" coordsize="2434,7358">
                      <v:shape id="_x0000_s1931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  <v:fill opacity="58982f"/>
                        <v:path arrowok="t"/>
                      </v:shape>
                      <v:shape id="_x0000_s1932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      <v:fill opacity="58982f"/>
                        <v:path arrowok="t"/>
                      </v:shape>
                    </v:group>
                    <v:group id="_x0000_s1933" style="position:absolute;left:1133;top:4128;width:2438;height:7158" coordorigin="1084,3502" coordsize="2434,7358">
                      <v:shape id="_x0000_s1934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  <v:path arrowok="t"/>
                      </v:shape>
                      <v:shape id="_x0000_s1935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6923c [2406]" stroked="f" strokecolor="#0d0d0d [3069]" strokeweight="2pt">
                        <v:path arrowok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  <w:tc>
          <w:tcPr>
            <w:tcW w:w="10080" w:type="dxa"/>
            <w:shd w:val="clear" w:color="auto" w:fill="F2F2F2" w:themeFill="background1" w:themeFillShade="F2"/>
            <w:vAlign w:val="center"/>
          </w:tcPr>
          <w:p w:rsidR="007C71FC" w:rsidRPr="00C1270F" w:rsidRDefault="001F2986" w:rsidP="00A129DB">
            <w:pPr>
              <w:pStyle w:val="3Spine"/>
              <w:rPr>
                <w:rFonts w:asciiTheme="majorHAnsi" w:hAnsiTheme="majorHAnsi"/>
                <w:bCs/>
                <w:color w:val="244061" w:themeColor="accent1" w:themeShade="80"/>
              </w:rPr>
            </w:pPr>
            <w:sdt>
              <w:sdtPr>
                <w:tag w:val="Title"/>
                <w:id w:val="1326398"/>
                <w:placeholder>
                  <w:docPart w:val="025081E0E6D640A191CC46EA3E826E44"/>
                </w:placeholder>
              </w:sdtPr>
              <w:sdtContent>
                <w:r w:rsidR="00850F55" w:rsidRPr="00FD2B28">
                  <w:t xml:space="preserve"> </w:t>
                </w:r>
                <w:r w:rsidR="00F7069D" w:rsidRPr="00CD53F7">
                  <w:rPr>
                    <w:rFonts w:ascii="Batik Regular" w:hAnsi="Batik Regular"/>
                  </w:rPr>
                  <w:t>E</w:t>
                </w:r>
                <w:r w:rsidR="00017C30">
                  <w:rPr>
                    <w:rFonts w:ascii="Batik Regular" w:hAnsi="Batik Regular"/>
                  </w:rPr>
                  <w:t>xample</w:t>
                </w:r>
                <w:r w:rsidR="00F7069D" w:rsidRPr="00CD53F7">
                  <w:rPr>
                    <w:rFonts w:ascii="Batik Regular" w:hAnsi="Batik Regular"/>
                  </w:rPr>
                  <w:t xml:space="preserve"> F</w:t>
                </w:r>
                <w:r w:rsidR="00017C30">
                  <w:rPr>
                    <w:rFonts w:ascii="Batik Regular" w:hAnsi="Batik Regular"/>
                  </w:rPr>
                  <w:t>or</w:t>
                </w:r>
                <w:r w:rsidR="00F7069D" w:rsidRPr="00CD53F7">
                  <w:rPr>
                    <w:rFonts w:ascii="Batik Regular" w:hAnsi="Batik Regular"/>
                  </w:rPr>
                  <w:t xml:space="preserve"> W</w:t>
                </w:r>
                <w:r w:rsidR="00017C30">
                  <w:rPr>
                    <w:rFonts w:ascii="Batik Regular" w:hAnsi="Batik Regular"/>
                  </w:rPr>
                  <w:t>ork</w:t>
                </w:r>
                <w:r w:rsidR="00F7069D" w:rsidRPr="00CD53F7">
                  <w:rPr>
                    <w:rFonts w:ascii="Batik Regular" w:hAnsi="Batik Regular"/>
                  </w:rPr>
                  <w:t xml:space="preserve"> B</w:t>
                </w:r>
                <w:r w:rsidR="00017C30">
                  <w:rPr>
                    <w:rFonts w:ascii="Batik Regular" w:hAnsi="Batik Regular"/>
                  </w:rPr>
                  <w:t>y</w:t>
                </w:r>
                <w:r w:rsidR="00F7069D" w:rsidRPr="00CD53F7">
                  <w:rPr>
                    <w:rFonts w:ascii="Batik Regular" w:hAnsi="Batik Regular"/>
                  </w:rPr>
                  <w:t xml:space="preserve"> </w:t>
                </w:r>
                <w:r w:rsidR="00017C30">
                  <w:rPr>
                    <w:rFonts w:ascii="Batik Regular" w:hAnsi="Batik Regular"/>
                  </w:rPr>
                  <w:t xml:space="preserve">Kruskal Graph's </w:t>
                </w:r>
                <w:r w:rsidR="00F7069D" w:rsidRPr="00CD53F7">
                  <w:rPr>
                    <w:rFonts w:ascii="Batik Regular" w:hAnsi="Batik Regular"/>
                  </w:rPr>
                  <w:t>P</w:t>
                </w:r>
                <w:r w:rsidR="00017C30">
                  <w:rPr>
                    <w:rFonts w:ascii="Batik Regular" w:hAnsi="Batik Regular"/>
                  </w:rPr>
                  <w:t>rogram</w:t>
                </w:r>
              </w:sdtContent>
            </w:sdt>
          </w:p>
        </w:tc>
      </w:tr>
    </w:tbl>
    <w:p w:rsidR="007C71FC" w:rsidRDefault="007C71FC" w:rsidP="00FD2B28">
      <w:pPr>
        <w:sectPr w:rsidR="007C71FC" w:rsidSect="00D87D0C">
          <w:pgSz w:w="15840" w:h="12240" w:orient="landscape"/>
          <w:pgMar w:top="1890" w:right="0" w:bottom="0" w:left="1440" w:header="720" w:footer="720" w:gutter="0"/>
          <w:cols w:space="720"/>
          <w:noEndnote/>
        </w:sectPr>
      </w:pPr>
    </w:p>
    <w:p w:rsidR="00415C06" w:rsidRDefault="001F2986" w:rsidP="00FD2B28">
      <w:r>
        <w:rPr>
          <w:noProof/>
        </w:rPr>
        <w:lastRenderedPageBreak/>
        <w:pict>
          <v:shape id="_x0000_s2042" type="#_x0000_t202" style="position:absolute;margin-left:0;margin-top:104.2pt;width:228.5pt;height:48.9pt;z-index:-251584512;mso-wrap-style:none;mso-position-horizontal-relative:page" o:allowincell="f" fillcolor="#f2f2f2 [3052]" stroked="f">
            <v:textbox style="mso-next-textbox:#_x0000_s2042;mso-fit-shape-to-text:t" inset=",0,,0">
              <w:txbxContent>
                <w:sdt>
                  <w:sdtPr>
                    <w:id w:val="11619628"/>
                    <w:placeholder>
                      <w:docPart w:val="20FFB7BFB7E34A2D9C7885B145872824"/>
                    </w:placeholder>
                  </w:sdtPr>
                  <w:sdtContent>
                    <w:p w:rsidR="00D97078" w:rsidRDefault="00607B6F" w:rsidP="00607B6F">
                      <w:pPr>
                        <w:pStyle w:val="Heading3"/>
                      </w:pPr>
                      <w:r w:rsidRPr="00607B6F">
                        <w:rPr>
                          <w:rStyle w:val="Heading3Char"/>
                          <w:rFonts w:ascii="Andalus" w:hAnsi="Andalus" w:cs="Andalus"/>
                          <w:rtl/>
                        </w:rPr>
                        <w:t>مقدمه</w:t>
                      </w:r>
                    </w:p>
                  </w:sdtContent>
                </w:sdt>
              </w:txbxContent>
            </v:textbox>
            <w10:wrap anchorx="page"/>
          </v:shape>
        </w:pict>
      </w:r>
      <w:r>
        <w:rPr>
          <w:noProof/>
        </w:rPr>
        <w:pict>
          <v:shape id="_x0000_s2034" type="#_x0000_t202" style="position:absolute;margin-left:183.3pt;margin-top:3.8pt;width:246.25pt;height:51pt;z-index:-251587584;mso-position-horizontal-relative:page" o:allowincell="f" filled="f" fillcolor="#7f7f7f [1612]" stroked="f">
            <v:textbox style="mso-next-textbox:#_x0000_s2034;mso-fit-shape-to-text:t" inset=",7.2pt,,7.2pt">
              <w:txbxContent>
                <w:sdt>
                  <w:sdtPr>
                    <w:id w:val="11619629"/>
                    <w:placeholder>
                      <w:docPart w:val="915D631539C6410EA49D49AAB8C3D238"/>
                    </w:placeholder>
                  </w:sdtPr>
                  <w:sdtContent>
                    <w:p w:rsidR="00D97078" w:rsidRDefault="001F2986" w:rsidP="006A0788">
                      <w:pPr>
                        <w:pStyle w:val="Heading6"/>
                        <w:jc w:val="center"/>
                      </w:pPr>
                      <w:sdt>
                        <w:sdtPr>
                          <w:tag w:val="Title"/>
                          <w:id w:val="11619617"/>
                          <w:placeholder>
                            <w:docPart w:val="F06EC4B60163434598682A804F579076"/>
                          </w:placeholder>
                        </w:sdtPr>
                        <w:sdtContent>
                          <w:r w:rsidR="006A0788" w:rsidRPr="00063DE3">
                            <w:rPr>
                              <w:rFonts w:ascii="Manzanita" w:hAnsi="Manzanita"/>
                              <w:sz w:val="180"/>
                              <w:szCs w:val="180"/>
                            </w:rPr>
                            <w:t>Introduction</w:t>
                          </w:r>
                        </w:sdtContent>
                      </w:sdt>
                    </w:p>
                  </w:sdtContent>
                </w:sdt>
              </w:txbxContent>
            </v:textbox>
            <w10:wrap anchorx="page"/>
          </v:shape>
        </w:pict>
      </w:r>
    </w:p>
    <w:p w:rsidR="00296E73" w:rsidRPr="00851031" w:rsidRDefault="001F2986" w:rsidP="00FD2B28">
      <w:r>
        <w:rPr>
          <w:noProof/>
          <w:lang w:eastAsia="zh-TW" w:bidi="ar-SA"/>
        </w:rPr>
        <w:pict>
          <v:shape id="_x0000_s7203" type="#_x0000_t202" style="position:absolute;margin-left:35.25pt;margin-top:400.15pt;width:538.5pt;height:358.55pt;z-index:251770880;mso-position-horizontal-relative:page;mso-position-vertical-relative:page" o:allowincell="f" fillcolor="#e6eed5 [822]" stroked="f" strokecolor="#622423 [1605]" strokeweight="6pt">
            <v:fill r:id="rId11" o:title="Narrow horizontal" type="pattern"/>
            <v:stroke linestyle="thickThin"/>
            <v:textbox style="mso-next-textbox:#_x0000_s7203" inset="18pt,18pt,18pt,18pt">
              <w:txbxContent>
                <w:p w:rsidR="005407AD" w:rsidRDefault="00E3654E" w:rsidP="00D01C4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bidi/>
                    <w:spacing w:after="16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برنامه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Kruskal Graph's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برگرفته از الگوریتم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Kruskal</w:t>
                  </w:r>
                  <w:r w:rsidR="00F92A0E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است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که از جمله الگوریتم های </w:t>
                  </w:r>
                  <w:r w:rsidRPr="00E3654E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G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reedy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یا همان حریصانه به شمار می رود که روشی  برای پیدا کردن کوچکترین درخت پوشا</w:t>
                  </w:r>
                  <w:r w:rsidR="009D0FA9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(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Minimum Spanning tree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) از داخل یک گراف می باشد</w:t>
                  </w:r>
                  <w:r w:rsidR="009D0FA9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.</w:t>
                  </w:r>
                  <w:r w:rsidR="006037D5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البته این الگوریتم می تواند در حالت های مختلف</w:t>
                  </w:r>
                  <w:r w:rsidR="008C33B7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(ترتیب)</w:t>
                  </w:r>
                  <w:r w:rsidR="006037D5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ورودی</w:t>
                  </w:r>
                  <w:r w:rsidR="008C33B7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2E598D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،</w:t>
                  </w:r>
                  <w:r w:rsidR="006037D5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برای یک گراف جواب</w:t>
                  </w:r>
                  <w:r w:rsidR="008C33B7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6037D5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های مختلفی داشته باشد، </w:t>
                  </w:r>
                  <w:r w:rsidR="00AD53A3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ولی حتما هزینه ی الگوریتم</w:t>
                  </w:r>
                  <w:r w:rsidR="008C33B7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2C2305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،</w:t>
                  </w:r>
                  <w:r w:rsidR="00AD53A3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برای هر جواب به دست آمده از یک گراف یکی می</w:t>
                  </w:r>
                  <w:r w:rsidR="008C33B7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AD53A3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باشد،</w:t>
                  </w:r>
                  <w:r w:rsidR="002C2305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زیرا ممکن است ما چندین راه با طول یکسان برای دو راس داشته باشیم</w:t>
                  </w:r>
                  <w:r w:rsidR="00434F64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، که همه آن را</w:t>
                  </w:r>
                  <w:r w:rsidR="001D2E58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ه </w:t>
                  </w:r>
                  <w:r w:rsidR="00434F64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ها صحیح باشند.</w:t>
                  </w:r>
                  <w:r w:rsidR="00FC1F6B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434F64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البته برای پیدا کردن درخت فوق الگوریتم های مختلفی وجود دارد</w:t>
                  </w:r>
                  <w:r w:rsidR="00A129DB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مانند الگوریتم</w:t>
                  </w:r>
                  <w:r w:rsidR="00E6126E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8758FF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پریم</w:t>
                  </w:r>
                  <w:r w:rsidR="00A129DB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092A12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(</w:t>
                  </w:r>
                  <w:r w:rsidR="00A129DB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Prime</w:t>
                  </w:r>
                  <w:r w:rsidR="00092A12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)</w:t>
                  </w:r>
                  <w:r w:rsidR="00BC5C69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،</w:t>
                  </w:r>
                  <w:r w:rsidR="0048740D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ولی</w:t>
                  </w:r>
                  <w:r w:rsidR="00A129DB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434F64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کم هزینه</w:t>
                  </w:r>
                  <w:r w:rsidR="00E6126E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434F64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ترین الگور</w:t>
                  </w:r>
                  <w:r w:rsidR="00A129DB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یتم یافت شده همان الگوریتم کروس</w:t>
                  </w:r>
                  <w:r w:rsidR="00434F64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کال می باشد.</w:t>
                  </w:r>
                  <w:r w:rsidR="002220F5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C1F6B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پیچیدگی </w:t>
                  </w:r>
                  <w:r w:rsidR="00BF27F6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زمانی الگوریتم </w:t>
                  </w:r>
                  <w:r w:rsidR="00D01C44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O (</w:t>
                  </w:r>
                  <w:r w:rsidR="00BF27F6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n</w:t>
                  </w:r>
                  <w:r w:rsidR="00D01C44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*Log n</w:t>
                  </w:r>
                  <w:r w:rsidR="00BF27F6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)</w:t>
                  </w:r>
                  <w:r w:rsidR="00BF27F6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D01C44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   </w:t>
                  </w:r>
                  <w:r w:rsidR="00BF27F6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می باشد، که در آن </w:t>
                  </w:r>
                  <w:r w:rsidR="00BF27F6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m</w:t>
                  </w:r>
                  <w:r w:rsidR="00BF27F6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تعداد یال ها و </w:t>
                  </w:r>
                  <w:r w:rsidR="00BF27F6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n</w:t>
                  </w:r>
                  <w:r w:rsidR="00BF27F6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تعداد رئوس گراف </w:t>
                  </w:r>
                  <w:r w:rsidR="00BF27F6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G</w:t>
                  </w:r>
                  <w:r w:rsidR="00BF27F6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  <w:r w:rsidR="005407AD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</w:p>
                <w:p w:rsidR="005407AD" w:rsidRDefault="005407AD" w:rsidP="005407AD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bidi/>
                    <w:spacing w:after="16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این نوع الگوریتم ها دارای کاربردهای مختلفی هستند، که از جمله آنها می توان به کاربردهای زیر اشاره کرد:</w:t>
                  </w:r>
                </w:p>
                <w:p w:rsidR="003C6876" w:rsidRDefault="001E4769" w:rsidP="003C6876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bidi/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rtl/>
                      <w:lang w:bidi="fa-IR"/>
                    </w:rPr>
                  </w:pPr>
                  <w:r w:rsidRPr="00D75F55">
                    <w:rPr>
                      <w:rFonts w:asciiTheme="majorHAnsi" w:eastAsiaTheme="majorEastAsia" w:hAnsiTheme="majorHAnsi" w:cstheme="majorBidi" w:hint="cs"/>
                      <w:i/>
                      <w:iCs/>
                      <w:color w:val="FF0000"/>
                      <w:sz w:val="28"/>
                      <w:szCs w:val="28"/>
                      <w:rtl/>
                      <w:lang w:bidi="fa-IR"/>
                    </w:rPr>
                    <w:t>-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پیدا کردن کوتاهترین مسیر بین دو نقطه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br/>
                  </w:r>
                  <w:r w:rsidRPr="00D75F55">
                    <w:rPr>
                      <w:rFonts w:asciiTheme="majorHAnsi" w:eastAsiaTheme="majorEastAsia" w:hAnsiTheme="majorHAnsi" w:cstheme="majorBidi" w:hint="cs"/>
                      <w:i/>
                      <w:iCs/>
                      <w:color w:val="FF0000"/>
                      <w:sz w:val="28"/>
                      <w:szCs w:val="28"/>
                      <w:rtl/>
                      <w:lang w:bidi="fa-IR"/>
                    </w:rPr>
                    <w:t>-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شبکه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lang w:bidi="fa-IR"/>
                    </w:rPr>
                    <w:t>AOV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برای کنترل پروژه و فعالیت ها و ارتباط بین آنها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br/>
                  </w:r>
                  <w:r w:rsidRPr="00D1097F">
                    <w:rPr>
                      <w:rFonts w:asciiTheme="majorHAnsi" w:eastAsiaTheme="majorEastAsia" w:hAnsiTheme="majorHAnsi" w:cstheme="majorBidi" w:hint="cs"/>
                      <w:i/>
                      <w:iCs/>
                      <w:color w:val="FF0000"/>
                      <w:sz w:val="28"/>
                      <w:szCs w:val="28"/>
                      <w:rtl/>
                      <w:lang w:bidi="fa-IR"/>
                    </w:rPr>
                    <w:t>-</w:t>
                  </w: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مسیر بحرانی</w:t>
                  </w:r>
                  <w:r w:rsidR="005407AD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 </w:t>
                  </w:r>
                  <w:r w:rsidR="00FC1F6B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</w:p>
                <w:p w:rsidR="000E7AE6" w:rsidRPr="00464305" w:rsidRDefault="00062667" w:rsidP="009C187D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bidi/>
                    <w:spacing w:after="16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AD53A3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296F9C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امیدواریم از استفا</w:t>
                  </w:r>
                  <w:r w:rsidR="0064303D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ده این برنامه بهره کامل را برده باشید</w:t>
                  </w:r>
                  <w:r w:rsidR="00292606">
                    <w:rPr>
                      <w:rFonts w:asciiTheme="majorHAnsi" w:eastAsiaTheme="majorEastAsia" w:hAnsiTheme="majorHAnsi" w:cstheme="majorBidi" w:hint="cs"/>
                      <w:i/>
                      <w:iCs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301677">
        <w:rPr>
          <w:noProof/>
          <w:lang w:bidi="fa-IR"/>
        </w:rPr>
        <w:drawing>
          <wp:anchor distT="36576" distB="36576" distL="36576" distR="36576" simplePos="0" relativeHeight="251767808" behindDoc="0" locked="0" layoutInCell="1" allowOverlap="1">
            <wp:simplePos x="0" y="0"/>
            <wp:positionH relativeFrom="page">
              <wp:posOffset>1270</wp:posOffset>
            </wp:positionH>
            <wp:positionV relativeFrom="page">
              <wp:posOffset>3234690</wp:posOffset>
            </wp:positionV>
            <wp:extent cx="7778115" cy="1785620"/>
            <wp:effectExtent l="19050" t="0" r="0" b="0"/>
            <wp:wrapNone/>
            <wp:docPr id="58" name="Picture 58" descr="C:\Documents and Settings\tamic\Desktop\TC999D\TC9990301D-PB\TC9990301-IM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Documents and Settings\tamic\Desktop\TC999D\TC9990301D-PB\TC9990301-IMG05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r:link="rId13"/>
                    <a:srcRect l="2678" t="22282" r="8035" b="21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178562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pict>
          <v:roundrect id="_x0000_s2037" style="position:absolute;margin-left:523pt;margin-top:58.85pt;width:108.25pt;height:92.1pt;z-index:-251567104;mso-position-horizontal-relative:margin;mso-position-vertical-relative:text;v-text-anchor:bottom" arcsize="10049f" o:regroupid="10" fillcolor="#943634 [2405]" stroked="f" strokecolor="#76923c [2406]">
            <v:textbox style="layout-flow:vertical;mso-next-textbox:#_x0000_s2037">
              <w:txbxContent>
                <w:p w:rsidR="00D97078" w:rsidRPr="0075478D" w:rsidRDefault="00D97078" w:rsidP="006C4E21">
                  <w:pPr>
                    <w:pStyle w:val="TabName"/>
                  </w:pPr>
                  <w:r w:rsidRPr="006C4E21">
                    <w:t xml:space="preserve">Tab </w:t>
                  </w:r>
                  <w:r>
                    <w:t>1</w:t>
                  </w:r>
                </w:p>
              </w:txbxContent>
            </v:textbox>
            <w10:wrap anchorx="margin"/>
          </v:roundrect>
        </w:pict>
      </w:r>
      <w:r w:rsidR="00415C06" w:rsidRPr="00851031">
        <w:br w:type="page"/>
      </w:r>
    </w:p>
    <w:p w:rsidR="00AC4FDE" w:rsidRDefault="00AC4FDE" w:rsidP="00FD2B28"/>
    <w:p w:rsidR="00296E73" w:rsidRDefault="001F2986" w:rsidP="00FD2B28">
      <w:r>
        <w:rPr>
          <w:noProof/>
          <w:lang w:eastAsia="zh-TW" w:bidi="ar-SA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7209" type="#_x0000_t65" style="position:absolute;margin-left:57.75pt;margin-top:194.25pt;width:454.4pt;height:471.4pt;z-index:251772928;mso-wrap-distance-top:7.2pt;mso-wrap-distance-bottom:7.2pt;mso-position-horizontal-relative:margin;mso-position-vertical-relative:margin" o:allowincell="f" adj="18741" fillcolor="white [3201]" strokecolor="#fabf8f [1945]" strokeweight="1pt">
            <v:fill opacity="19661f" color2="#fbd4b4 [1305]" focusposition="1" focussize="" focus="100%" type="gradient"/>
            <v:shadow on="t" type="perspective" color="#974706 [1609]" opacity=".5" offset="1pt" offset2="-3pt"/>
            <v:textbox style="mso-next-textbox:#_x0000_s7209" inset="10.8pt,7.2pt,10.8pt">
              <w:txbxContent>
                <w:p w:rsidR="00AA5D6E" w:rsidRDefault="000E6BB0" w:rsidP="005D27B2">
                  <w:pPr>
                    <w:bidi/>
                    <w:spacing w:before="120" w:after="120" w:line="240" w:lineRule="auto"/>
                    <w:ind w:firstLine="284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</w:pPr>
                  <w:r w:rsidRP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>یک درخت پوشا (</w:t>
                  </w:r>
                  <w:r w:rsidRP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Spanning Tree</w:t>
                  </w:r>
                  <w:r w:rsidRP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) زیر گرافی از گراف </w:t>
                  </w:r>
                  <w:r w:rsidRP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G</w:t>
                  </w:r>
                  <w:r w:rsidRP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است که شامل کلیه رئوس گراف </w:t>
                  </w:r>
                  <w:r w:rsidRP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G</w:t>
                  </w:r>
                  <w:r w:rsidRP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باشد و یک درخت باشد. بنابراین اگر گراف </w:t>
                  </w:r>
                  <w:r w:rsid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G</w:t>
                  </w:r>
                  <w:r w:rsidR="00202AF2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دارای </w:t>
                  </w:r>
                  <w:r w:rsid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 xml:space="preserve">n </w:t>
                  </w:r>
                  <w:r w:rsidR="00F73223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="00202AF2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گره باشد درخت پوشای آن دارای </w:t>
                  </w:r>
                  <w:r w:rsidR="00202AF2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n-1</w:t>
                  </w:r>
                  <w:r w:rsidR="00202AF2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یال است.</w:t>
                  </w:r>
                </w:p>
                <w:p w:rsidR="00207AB6" w:rsidRDefault="0011688E" w:rsidP="005D27B2">
                  <w:pPr>
                    <w:bidi/>
                    <w:spacing w:before="120" w:after="120" w:line="240" w:lineRule="auto"/>
                    <w:ind w:firstLine="284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تعداد درخت های پوشای یک گراف کامل با </w:t>
                  </w:r>
                  <w:r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n</w:t>
                  </w: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گره برابر </w:t>
                  </w:r>
                  <w:r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2</w:t>
                  </w:r>
                  <w:r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vertAlign w:val="superscript"/>
                      <w:lang w:bidi="fa-IR"/>
                    </w:rPr>
                    <w:t xml:space="preserve">n-1 </w:t>
                  </w:r>
                  <w:r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 xml:space="preserve">-1 </w:t>
                  </w: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است.</w:t>
                  </w:r>
                </w:p>
                <w:p w:rsidR="005E7833" w:rsidRDefault="005E7833" w:rsidP="00B30540">
                  <w:pPr>
                    <w:bidi/>
                    <w:spacing w:before="120" w:after="120" w:line="240" w:lineRule="auto"/>
                    <w:ind w:firstLine="284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پیمایش های </w:t>
                  </w:r>
                  <w:r w:rsidR="00B30540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DFS</w:t>
                  </w:r>
                  <w:r w:rsidR="00B30540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(جستجوی اول عمق </w:t>
                  </w:r>
                  <w:r w:rsidR="00B30540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Deep First Search</w:t>
                  </w:r>
                  <w:r w:rsidR="00B30540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) و </w:t>
                  </w:r>
                  <w:r w:rsidR="00094AC0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BFS</w:t>
                  </w:r>
                  <w:r w:rsidR="00094AC0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(جستجوی اول سطح </w:t>
                  </w:r>
                  <w:r w:rsidR="00094AC0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Breadth First Search</w:t>
                  </w:r>
                  <w:r w:rsidR="00094AC0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) </w:t>
                  </w:r>
                  <w:r w:rsidR="00634363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>هر کدام یک درخت پوشا تولید می کنند.</w:t>
                  </w:r>
                </w:p>
                <w:p w:rsidR="002C06A3" w:rsidRDefault="00860ABB" w:rsidP="00860ABB">
                  <w:pPr>
                    <w:bidi/>
                    <w:spacing w:before="120" w:after="120" w:line="240" w:lineRule="auto"/>
                    <w:ind w:firstLine="284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درخت پوشای </w:t>
                  </w:r>
                  <w:r w:rsidR="009978FC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حداقل </w:t>
                  </w:r>
                  <w:r w:rsidR="009978FC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(Minimum Spanning Tree)</w:t>
                  </w:r>
                  <w:r w:rsidR="009978FC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گراف وزن دار</w:t>
                  </w:r>
                  <w:r w:rsidR="006745F6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="006745F6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G</w:t>
                  </w:r>
                  <w:r w:rsidR="006745F6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، درخت پوشائی است که مجموع وزن های آن حداقل باشد. برای بدست آوردن درخت پوشای هم در اینجا از الگوریتم کروسکال (</w:t>
                  </w:r>
                  <w:r w:rsidR="006745F6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Kruskal</w:t>
                  </w:r>
                  <w:r w:rsidR="006745F6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>) استفاده می کنیم</w:t>
                  </w:r>
                  <w:r w:rsidR="002C06A3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>.</w:t>
                  </w:r>
                </w:p>
                <w:p w:rsidR="00860ABB" w:rsidRDefault="00307E7F" w:rsidP="00307E7F">
                  <w:pPr>
                    <w:bidi/>
                    <w:spacing w:before="120" w:after="120" w:line="240" w:lineRule="auto"/>
                    <w:ind w:firstLine="284"/>
                    <w:rPr>
                      <w:rFonts w:asciiTheme="majorHAnsi" w:eastAsiaTheme="majorEastAsia" w:hAnsiTheme="majorHAnsi" w:cstheme="majorBidi"/>
                      <w:b/>
                      <w:bCs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</w:pPr>
                  <w:r w:rsidRPr="00307E7F">
                    <w:rPr>
                      <w:rFonts w:asciiTheme="majorHAnsi" w:eastAsiaTheme="majorEastAsia" w:hAnsiTheme="majorHAnsi" w:cstheme="majorBidi" w:hint="cs"/>
                      <w:b/>
                      <w:bCs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الگوریتم کروسکال </w:t>
                  </w:r>
                  <w:r w:rsidR="006745F6" w:rsidRPr="00307E7F">
                    <w:rPr>
                      <w:rFonts w:asciiTheme="majorHAnsi" w:eastAsiaTheme="majorEastAsia" w:hAnsiTheme="majorHAnsi" w:cstheme="majorBidi" w:hint="cs"/>
                      <w:b/>
                      <w:bCs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 </w:t>
                  </w:r>
                  <w:r w:rsidR="009978FC" w:rsidRPr="00307E7F">
                    <w:rPr>
                      <w:rFonts w:asciiTheme="majorHAnsi" w:eastAsiaTheme="majorEastAsia" w:hAnsiTheme="majorHAnsi" w:cstheme="majorBidi" w:hint="cs"/>
                      <w:b/>
                      <w:bCs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="00860ABB" w:rsidRPr="00307E7F">
                    <w:rPr>
                      <w:rFonts w:asciiTheme="majorHAnsi" w:eastAsiaTheme="majorEastAsia" w:hAnsiTheme="majorHAnsi" w:cstheme="majorBidi" w:hint="cs"/>
                      <w:b/>
                      <w:bCs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  <w:p w:rsidR="00307E7F" w:rsidRDefault="00FC2A36" w:rsidP="00307E7F">
                  <w:pPr>
                    <w:bidi/>
                    <w:spacing w:before="120" w:after="120" w:line="240" w:lineRule="auto"/>
                    <w:ind w:firstLine="284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گراف </w:t>
                  </w:r>
                  <w:r w:rsidR="00F078CF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G</w:t>
                  </w:r>
                  <w:r w:rsidR="00F078CF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با </w:t>
                  </w:r>
                  <w:r w:rsidR="00F078CF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n</w:t>
                  </w:r>
                  <w:r w:rsidR="00F078CF"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راس را در نظر بگیرید. الگوریتم کروسکال به صورت زیر عمل می کند:</w:t>
                  </w:r>
                </w:p>
                <w:p w:rsidR="00F078CF" w:rsidRDefault="007E1F2F" w:rsidP="007E1F2F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before="120" w:after="120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>تمام یال ها را به طور صعودی بر حسب وزن مرتب کنید.</w:t>
                  </w:r>
                </w:p>
                <w:p w:rsidR="007E1F2F" w:rsidRDefault="00CB47AF" w:rsidP="007E1F2F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before="120" w:after="120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درخت </w:t>
                  </w:r>
                  <w:r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T</w:t>
                  </w: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را متشکل از گره های </w:t>
                  </w:r>
                  <w:r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G</w:t>
                  </w: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بدون یال را ایجاد کنید.</w:t>
                  </w:r>
                </w:p>
                <w:p w:rsidR="00FA06DD" w:rsidRDefault="00FA06DD" w:rsidP="00FA06DD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before="120" w:after="120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عملیات زیر را </w:t>
                  </w:r>
                  <w:r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n-1</w:t>
                  </w: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با تکرار کنید:</w:t>
                  </w:r>
                </w:p>
                <w:p w:rsidR="00FA06DD" w:rsidRDefault="002A1F33" w:rsidP="002A1F33">
                  <w:pPr>
                    <w:bidi/>
                    <w:spacing w:before="120" w:after="120"/>
                    <w:ind w:left="284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یک یال با حداقل وزن را به درخت </w:t>
                  </w:r>
                  <w:r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T</w:t>
                  </w: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 اضافه کنید به طوریکه حلقه ایجاد نشود.</w:t>
                  </w:r>
                </w:p>
                <w:p w:rsidR="0074466C" w:rsidRDefault="00103593" w:rsidP="00103593">
                  <w:pPr>
                    <w:bidi/>
                    <w:spacing w:before="120" w:after="120"/>
                    <w:ind w:left="284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t xml:space="preserve">گاهی </w:t>
                  </w:r>
                  <w:r w:rsidRPr="00103593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ar-SA"/>
                    </w:rPr>
                    <w:t>چند يال دارای يک وزن هستند، در اين حالت ترتيب يال هایی که انتخاب می شوند مهم نيست</w:t>
                  </w:r>
                  <w:r w:rsidRPr="00103593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cs/>
                    </w:rPr>
                    <w:t xml:space="preserve">. </w:t>
                  </w:r>
                  <w:r w:rsidRPr="00103593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cs/>
                      <w:lang w:bidi="ar-SA"/>
                    </w:rPr>
                    <w:t>درخت های پوشای حداقل مختلفی ممکن است حاصل شود اما مجموع وزن آنها هميشه يکسان و حداقل می شود</w:t>
                  </w:r>
                  <w:r w:rsidRPr="00103593"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lang w:bidi="fa-IR"/>
                    </w:rPr>
                    <w:t>.</w:t>
                  </w:r>
                </w:p>
                <w:p w:rsidR="00A5787A" w:rsidRPr="002A1F33" w:rsidRDefault="00A5787A" w:rsidP="00A5787A">
                  <w:pPr>
                    <w:bidi/>
                    <w:spacing w:before="120" w:after="120"/>
                    <w:ind w:left="284"/>
                    <w:jc w:val="center"/>
                    <w:rPr>
                      <w:rFonts w:asciiTheme="majorHAnsi" w:eastAsiaTheme="majorEastAsia" w:hAnsiTheme="majorHAnsi" w:cstheme="majorBidi"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Theme="majorHAnsi" w:eastAsiaTheme="majorEastAsia" w:hAnsiTheme="majorHAnsi" w:cstheme="majorBidi" w:hint="cs"/>
                      <w:noProof/>
                      <w:color w:val="5A5A5A" w:themeColor="text1" w:themeTint="A5"/>
                      <w:sz w:val="24"/>
                      <w:szCs w:val="24"/>
                      <w:rtl/>
                      <w:lang w:bidi="fa-IR"/>
                    </w:rPr>
                    <w:drawing>
                      <wp:inline distT="0" distB="0" distL="0" distR="0">
                        <wp:extent cx="2426377" cy="1139662"/>
                        <wp:effectExtent l="190500" t="152400" r="164423" b="136688"/>
                        <wp:docPr id="1" name="Picture 0" descr="ds10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s1013.GIF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8446" cy="11406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7172" type="#_x0000_t202" style="position:absolute;margin-left:106.5pt;margin-top:3.8pt;width:410.25pt;height:74.75pt;z-index:-251579392;mso-position-horizontal-relative:page" o:allowincell="f" filled="f" fillcolor="#7f7f7f [1612]" stroked="f">
            <v:textbox style="mso-next-textbox:#_x0000_s7172;mso-fit-shape-to-text:t" inset=",7.2pt,,7.2pt">
              <w:txbxContent>
                <w:sdt>
                  <w:sdtPr>
                    <w:rPr>
                      <w:rFonts w:ascii="Manzanita" w:hAnsi="Manzanita"/>
                      <w:sz w:val="124"/>
                      <w:szCs w:val="86"/>
                    </w:rPr>
                    <w:id w:val="25544860"/>
                    <w:placeholder>
                      <w:docPart w:val="05346A2598B64B29996D9C5B853493B6"/>
                    </w:placeholder>
                  </w:sdtPr>
                  <w:sdtContent>
                    <w:p w:rsidR="00296E73" w:rsidRPr="003D5D65" w:rsidRDefault="00C7335D" w:rsidP="00E31F1A">
                      <w:pPr>
                        <w:pStyle w:val="Heading2"/>
                        <w:rPr>
                          <w:rFonts w:ascii="Manzanita" w:hAnsi="Manzanita"/>
                          <w:sz w:val="124"/>
                          <w:szCs w:val="86"/>
                        </w:rPr>
                      </w:pPr>
                      <w:r w:rsidRPr="003D5D65">
                        <w:rPr>
                          <w:rFonts w:ascii="Manzanita" w:hAnsi="Manzanita"/>
                          <w:sz w:val="124"/>
                          <w:szCs w:val="86"/>
                        </w:rPr>
                        <w:t xml:space="preserve">Kruskal </w:t>
                      </w:r>
                      <w:r w:rsidR="00E31F1A" w:rsidRPr="003D5D65">
                        <w:rPr>
                          <w:rFonts w:ascii="Manzanita" w:hAnsi="Manzanita"/>
                          <w:sz w:val="124"/>
                          <w:szCs w:val="86"/>
                        </w:rPr>
                        <w:t>Algorithm Structure</w:t>
                      </w:r>
                    </w:p>
                  </w:sdtContent>
                </w:sdt>
              </w:txbxContent>
            </v:textbox>
            <w10:wrap anchorx="page"/>
          </v:shape>
        </w:pict>
      </w:r>
      <w:r>
        <w:rPr>
          <w:noProof/>
        </w:rPr>
        <w:pict>
          <v:roundrect id="_x0000_s7176" style="position:absolute;margin-left:523.1pt;margin-top:181.35pt;width:108.25pt;height:92.1pt;z-index:-251565056;mso-position-horizontal-relative:margin;v-text-anchor:bottom" arcsize="10049f" o:regroupid="11" fillcolor="#e36c0a [2409]" stroked="f" strokecolor="#76923c [2406]">
            <v:textbox style="layout-flow:vertical;mso-next-textbox:#_x0000_s7176">
              <w:txbxContent>
                <w:p w:rsidR="00296E73" w:rsidRPr="0075478D" w:rsidRDefault="00296E73" w:rsidP="006C4E21">
                  <w:pPr>
                    <w:pStyle w:val="TabName"/>
                  </w:pPr>
                  <w:r>
                    <w:t>Tab 2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_x0000_s7180" type="#_x0000_t202" style="position:absolute;margin-left:0;margin-top:104.2pt;width:228.5pt;height:48.9pt;z-index:-251576320;mso-wrap-style:none;mso-position-horizontal-relative:page" o:allowincell="f" fillcolor="#f2f2f2 [3052]" stroked="f">
            <v:textbox style="mso-next-textbox:#_x0000_s7180;mso-fit-shape-to-text:t" inset=",0,,0">
              <w:txbxContent>
                <w:sdt>
                  <w:sdtPr>
                    <w:rPr>
                      <w:rFonts w:ascii="Andalus" w:hAnsi="Andalus" w:cs="Andalus"/>
                    </w:rPr>
                    <w:id w:val="25544861"/>
                    <w:placeholder>
                      <w:docPart w:val="59F2CE4E588948548E59AAA9C023DB9B"/>
                    </w:placeholder>
                  </w:sdtPr>
                  <w:sdtContent>
                    <w:p w:rsidR="00296E73" w:rsidRPr="00451543" w:rsidRDefault="00AF6089" w:rsidP="00AF6089">
                      <w:pPr>
                        <w:pStyle w:val="Heading3"/>
                        <w:rPr>
                          <w:rFonts w:ascii="Andalus" w:hAnsi="Andalus" w:cs="Andalus"/>
                        </w:rPr>
                      </w:pPr>
                      <w:r>
                        <w:rPr>
                          <w:rStyle w:val="Heading3Char"/>
                          <w:rFonts w:ascii="Andalus" w:hAnsi="Andalus" w:cs="Andalus" w:hint="cs"/>
                          <w:rtl/>
                          <w:lang w:bidi="fa-IR"/>
                        </w:rPr>
                        <w:t>ساختار الگوریتم کروسکال</w:t>
                      </w:r>
                    </w:p>
                  </w:sdtContent>
                </w:sdt>
              </w:txbxContent>
            </v:textbox>
            <w10:wrap anchorx="page"/>
          </v:shape>
        </w:pict>
      </w:r>
      <w:r w:rsidR="00296E73">
        <w:br w:type="page"/>
      </w:r>
    </w:p>
    <w:p w:rsidR="0005436A" w:rsidRPr="00486E13" w:rsidRDefault="001F2986" w:rsidP="00EC544A">
      <w:pPr>
        <w:rPr>
          <w:color w:val="C58A3B"/>
        </w:rPr>
      </w:pPr>
      <w:r w:rsidRPr="001F2986">
        <w:rPr>
          <w:noProof/>
          <w:lang w:bidi="fa-IR"/>
        </w:rPr>
        <w:lastRenderedPageBreak/>
        <w:pict>
          <v:shape id="_x0000_s7213" type="#_x0000_t65" style="position:absolute;margin-left:52.3pt;margin-top:-25.8pt;width:512.85pt;height:696.9pt;z-index:251773952;mso-wrap-distance-top:7.2pt;mso-wrap-distance-bottom:7.2pt;mso-position-horizontal-relative:margin;mso-position-vertical-relative:margin" o:allowincell="f" adj="20202" fillcolor="white [3201]" strokecolor="#fabf8f [1945]" strokeweight="1pt">
            <v:fill opacity="19661f" color2="#fbd4b4 [1305]" focusposition="1" focussize="" focus="100%" type="gradient"/>
            <v:shadow on="t" type="perspective" color="#974706 [1609]" opacity=".5" offset="1pt" offset2="-3pt"/>
            <v:textbox style="mso-next-textbox:#_x0000_s7213" inset="10.8pt,7.2pt,10.8pt">
              <w:txbxContent>
                <w:p w:rsidR="00C64AD3" w:rsidRPr="00C64AD3" w:rsidRDefault="00C64AD3" w:rsidP="00C64AD3">
                  <w:pPr>
                    <w:spacing w:before="120" w:after="120"/>
                    <w:ind w:left="284"/>
                    <w:jc w:val="center"/>
                    <w:rPr>
                      <w:rFonts w:asciiTheme="majorHAnsi" w:eastAsia="Times New Roman" w:hAnsiTheme="majorHAnsi" w:cs="Arial"/>
                      <w:color w:val="548DD4" w:themeColor="text2" w:themeTint="99"/>
                      <w:sz w:val="26"/>
                      <w:szCs w:val="26"/>
                      <w:rtl/>
                      <w:lang w:bidi="fa-IR"/>
                    </w:rPr>
                  </w:pPr>
                  <w:r w:rsidRPr="00C64AD3">
                    <w:rPr>
                      <w:rFonts w:asciiTheme="majorHAnsi" w:eastAsia="Times New Roman" w:hAnsiTheme="majorHAnsi" w:cs="Arial"/>
                      <w:color w:val="548DD4" w:themeColor="text2" w:themeTint="99"/>
                      <w:sz w:val="26"/>
                      <w:szCs w:val="26"/>
                      <w:rtl/>
                      <w:lang w:bidi="fa-IR"/>
                    </w:rPr>
                    <w:t>الگوریتم کروسکال</w:t>
                  </w:r>
                </w:p>
                <w:p w:rsidR="009061E7" w:rsidRDefault="00C64AD3" w:rsidP="00C64AD3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64AD3">
                    <w:rPr>
                      <w:rFonts w:ascii="Arial" w:eastAsia="Times New Roman" w:hAnsi="Arial" w:cs="Arial"/>
                      <w:color w:val="F78200"/>
                      <w:sz w:val="20"/>
                      <w:szCs w:val="20"/>
                    </w:rPr>
                    <w:t>Input</w:t>
                  </w:r>
                  <w:r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 (form user)</w:t>
                  </w:r>
                </w:p>
                <w:p w:rsidR="009061E7" w:rsidRDefault="009061E7" w:rsidP="009061E7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  <w:r w:rsidRPr="001E2DA0">
                    <w:rPr>
                      <w:rFonts w:ascii="Arial" w:eastAsia="Times New Roman" w:hAnsi="Arial" w:cs="Arial" w:hint="cs"/>
                      <w:b/>
                      <w:bCs/>
                      <w:color w:val="F78200"/>
                      <w:sz w:val="20"/>
                      <w:szCs w:val="20"/>
                      <w:rtl/>
                      <w:lang w:bidi="fa-IR"/>
                    </w:rPr>
                    <w:t>گرفتن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="003878BF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(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مقادیر از کاربر</w:t>
                  </w:r>
                  <w:r w:rsidR="003878BF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)</w:t>
                  </w:r>
                </w:p>
                <w:p w:rsidR="00C64AD3" w:rsidRDefault="00C64AD3" w:rsidP="00C64AD3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1)</w:t>
                  </w:r>
                  <w:r w:rsidR="00C93BCA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Get number of vertexes (stored in an integer variable)</w:t>
                  </w:r>
                </w:p>
                <w:p w:rsidR="00C64AD3" w:rsidRPr="00C64AD3" w:rsidRDefault="00C64AD3" w:rsidP="00C64AD3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sz w:val="20"/>
                      <w:szCs w:val="20"/>
                      <w:rtl/>
                      <w:lang w:bidi="fa-IR"/>
                    </w:rPr>
                    <w:t>1. تعداد رئوس را می گیریم ( در متغیر عددی ذخیره می کنیم )</w:t>
                  </w:r>
                </w:p>
                <w:p w:rsidR="00C64AD3" w:rsidRDefault="00C64AD3" w:rsidP="00C64AD3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2)</w:t>
                  </w:r>
                  <w:r w:rsidR="00C93BCA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Get edges information from user one by one and stored in linked list. The edge information consist of</w:t>
                  </w:r>
                  <w:r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br/>
                    <w:t>         * Weight for each edge</w:t>
                  </w:r>
                  <w:r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br/>
                    <w:t>         * starting and ending vertex</w:t>
                  </w:r>
                </w:p>
                <w:p w:rsidR="00EC1DB1" w:rsidRDefault="00C64AD3" w:rsidP="000F3A51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2.</w:t>
                  </w:r>
                  <w:r w:rsidR="00EC1DB1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اطلاعات مربوط به یال ها را از کار</w:t>
                  </w:r>
                  <w:r w:rsidR="009E1B72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بر</w:t>
                  </w:r>
                  <w:r w:rsidR="00EC1DB1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گرفته و در لیست </w:t>
                  </w:r>
                  <w:r w:rsidR="000F3A51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پیوندی </w:t>
                  </w:r>
                  <w:r w:rsidR="00EC1DB1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ذخیره </w:t>
                  </w:r>
                  <w:r w:rsidR="000F3A51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کنید</w:t>
                  </w:r>
                  <w:r w:rsidR="00EC1DB1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. اطلاعات یال ها شامل :</w:t>
                  </w:r>
                </w:p>
                <w:p w:rsidR="00EC1DB1" w:rsidRDefault="00EC1DB1" w:rsidP="00C64AD3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                                                                                                                      </w:t>
                  </w:r>
                  <w:r w:rsidR="007059F1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*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وزن (طول) هر یال</w:t>
                  </w:r>
                  <w:r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  <w:br/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                                                                                                                      </w:t>
                  </w:r>
                  <w:r w:rsidR="007059F1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* 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راس مبدا و مقصد یال  </w:t>
                  </w:r>
                </w:p>
                <w:p w:rsidR="00660586" w:rsidRDefault="009E1B72" w:rsidP="00C64AD3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>Notice</w:t>
                  </w:r>
                  <w:r w:rsidR="00C64AD3"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t xml:space="preserve"> that the edges are represented by nodes (see code snippet for data structure code in use)</w:t>
                  </w:r>
                  <w:r w:rsidR="00C64AD3"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br/>
                  </w:r>
                </w:p>
                <w:p w:rsidR="00660586" w:rsidRDefault="00660586" w:rsidP="005B29F1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توجه به اینکه رئوس نماینده و نشان دهنده ی یال ها هستند. ( در زیر </w:t>
                  </w:r>
                  <w:r w:rsidR="005B29F1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ریز کدی برای ساختار تعریف کنید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)</w:t>
                  </w:r>
                  <w:r w:rsidR="00C64AD3" w:rsidRPr="00C64AD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  <w:br/>
                  </w:r>
                </w:p>
                <w:tbl>
                  <w:tblPr>
                    <w:tblW w:w="4970" w:type="dxa"/>
                    <w:tblCellSpacing w:w="15" w:type="dxa"/>
                    <w:tblInd w:w="651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1"/>
                    <w:gridCol w:w="4439"/>
                  </w:tblGrid>
                  <w:tr w:rsidR="00660586" w:rsidRPr="002C013A" w:rsidTr="007B0572">
                    <w:trPr>
                      <w:trHeight w:val="2375"/>
                      <w:tblCellSpacing w:w="15" w:type="dxa"/>
                    </w:trPr>
                    <w:tc>
                      <w:tcPr>
                        <w:tcW w:w="0" w:type="auto"/>
                        <w:tcBorders>
                          <w:right w:val="single" w:sz="4" w:space="0" w:color="C0C0C0"/>
                        </w:tcBorders>
                        <w:tcMar>
                          <w:top w:w="0" w:type="dxa"/>
                          <w:left w:w="23" w:type="dxa"/>
                          <w:bottom w:w="0" w:type="dxa"/>
                          <w:right w:w="23" w:type="dxa"/>
                        </w:tcMar>
                        <w:hideMark/>
                      </w:tcPr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1:</w:t>
                        </w:r>
                      </w:p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2:</w:t>
                        </w:r>
                      </w:p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3:</w:t>
                        </w:r>
                      </w:p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4:</w:t>
                        </w:r>
                      </w:p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5:</w:t>
                        </w:r>
                      </w:p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6:</w:t>
                        </w:r>
                      </w:p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7:</w:t>
                        </w:r>
                      </w:p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8:</w:t>
                        </w:r>
                      </w:p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9:</w:t>
                        </w:r>
                      </w:p>
                      <w:p w:rsidR="00660586" w:rsidRPr="00660586" w:rsidRDefault="00660586" w:rsidP="0066058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10: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23" w:type="dxa"/>
                          <w:bottom w:w="0" w:type="dxa"/>
                          <w:right w:w="23" w:type="dxa"/>
                        </w:tcMar>
                        <w:hideMark/>
                      </w:tcPr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struct edge;</w:t>
                        </w:r>
                      </w:p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typedef struct Edge *PtrToEdge;</w:t>
                        </w:r>
                      </w:p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struct edge</w:t>
                        </w:r>
                      </w:p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 startingVertex;</w:t>
                        </w:r>
                      </w:p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 endingVertex;</w:t>
                        </w:r>
                      </w:p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 weight;</w:t>
                        </w:r>
                      </w:p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PtrToEdge next;</w:t>
                        </w:r>
                      </w:p>
                      <w:p w:rsidR="00660586" w:rsidRPr="00660586" w:rsidRDefault="00660586" w:rsidP="003E6D2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66058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};</w:t>
                        </w:r>
                      </w:p>
                    </w:tc>
                  </w:tr>
                </w:tbl>
                <w:p w:rsidR="004B3D64" w:rsidRPr="009C39A7" w:rsidRDefault="00A23C48" w:rsidP="009C39A7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</w:pPr>
                  <w:r w:rsidRPr="009C39A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>Process:</w:t>
                  </w:r>
                  <w:r w:rsidR="00C643B0" w:rsidRPr="009C39A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 xml:space="preserve"> </w:t>
                  </w:r>
                  <w:r w:rsidR="00C64AD3" w:rsidRPr="009C39A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br/>
                    <w:t>Find minimum spanning tree using Kruskal's Algorithm</w:t>
                  </w:r>
                  <w:r w:rsidR="00C64AD3" w:rsidRPr="009C39A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br/>
                    <w:t>          * Sort linked list into an ascending order based on weight</w:t>
                  </w:r>
                  <w:r w:rsidR="00C64AD3" w:rsidRPr="009C39A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br/>
                    <w:t>          * Delete rejected edges (nodes)</w:t>
                  </w:r>
                  <w:r w:rsidR="00C64AD3" w:rsidRPr="009C39A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br/>
                    <w:t>          * Stop once number of accepted edges = (number of vertexes - 1)</w:t>
                  </w:r>
                </w:p>
                <w:p w:rsidR="002C533D" w:rsidRDefault="00CC784F" w:rsidP="00D06F6B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  <w:r w:rsidRPr="009C39A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  <w:t>پردازش:</w:t>
                  </w:r>
                  <w:r w:rsidR="002C2831" w:rsidRPr="009C39A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  <w:br/>
                  </w:r>
                  <w:r w:rsidR="00A46038" w:rsidRPr="009C39A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  <w:t>پیدا کردن کو</w:t>
                  </w:r>
                  <w:r w:rsidR="005B0243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چکترین درخت پوشا با استفاده از الگوریتم کروسکال </w:t>
                  </w:r>
                  <w:r w:rsidR="005B0243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  <w:br/>
                  </w:r>
                  <w:r w:rsidR="005B0243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                               *</w:t>
                  </w:r>
                  <w:r w:rsidR="002C533D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لیست پیوندی را به صورت صعودی و بر حسب وزن (طول) یال مرتب کنید</w:t>
                  </w:r>
                </w:p>
                <w:p w:rsidR="002C533D" w:rsidRDefault="002C533D" w:rsidP="00D06F6B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                               * یال های (رئوس) رد شده را حذف کنید</w:t>
                  </w:r>
                </w:p>
                <w:p w:rsidR="00FA6F56" w:rsidRDefault="002C533D" w:rsidP="00D06F6B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                          </w:t>
                  </w:r>
                  <w:r w:rsidR="00F96F07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   </w:t>
                  </w:r>
                  <w:r w:rsidR="00D06F6B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* یکبار تعداد یال های قبول شده را بشمارید تا برابر </w:t>
                  </w:r>
                  <w:r w:rsidR="00825FEB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= 1 </w:t>
                  </w:r>
                  <w:r w:rsidR="00825FEB" w:rsidRPr="00825FEB">
                    <w:rPr>
                      <w:rFonts w:ascii="Arial" w:eastAsia="Times New Roman" w:hAnsi="Arial" w:cs="Arial" w:hint="cs"/>
                      <w:color w:val="333333"/>
                      <w:sz w:val="24"/>
                      <w:szCs w:val="24"/>
                      <w:rtl/>
                      <w:lang w:bidi="fa-IR"/>
                    </w:rPr>
                    <w:t>-</w:t>
                  </w:r>
                  <w:r w:rsidR="00825FEB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 تعداد رئوس </w:t>
                  </w:r>
                </w:p>
                <w:p w:rsidR="00257253" w:rsidRDefault="000F7D07" w:rsidP="000F7D07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</w:pPr>
                  <w:r w:rsidRPr="000F7D0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 xml:space="preserve">Output: </w:t>
                  </w:r>
                  <w:r w:rsidRPr="000F7D0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br/>
                    <w:t>Display original graph</w:t>
                  </w:r>
                  <w:r w:rsidRPr="000F7D0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br/>
                    <w:t>Display minimum spanning tree</w:t>
                  </w:r>
                </w:p>
                <w:p w:rsidR="00257253" w:rsidRDefault="00257253" w:rsidP="00257253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خروجی :</w:t>
                  </w:r>
                  <w:r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  <w:br/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گراف اصلی را نمایش دهید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br/>
                    <w:t>کوچکترین درخت پوشا را نمایش دهید</w:t>
                  </w:r>
                </w:p>
                <w:p w:rsidR="00D476E0" w:rsidRDefault="00D476E0" w:rsidP="00D476E0">
                  <w:pPr>
                    <w:spacing w:before="120" w:after="120"/>
                    <w:ind w:left="284"/>
                    <w:jc w:val="center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D476E0" w:rsidRDefault="00D476E0" w:rsidP="00257253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D476E0" w:rsidRDefault="00D476E0" w:rsidP="00D476E0">
                  <w:pPr>
                    <w:spacing w:before="120" w:after="120"/>
                    <w:ind w:left="284"/>
                    <w:jc w:val="center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ننات</w:t>
                  </w:r>
                </w:p>
                <w:p w:rsidR="00CC784F" w:rsidRPr="009C39A7" w:rsidRDefault="000F7D07" w:rsidP="00257253">
                  <w:pPr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</w:pPr>
                  <w:r w:rsidRPr="000F7D0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br/>
                  </w:r>
                  <w:r w:rsidR="005B0243"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 w:rsidR="00FB548E">
        <w:t xml:space="preserve">     </w:t>
      </w:r>
      <w:r w:rsidR="00FB548E" w:rsidRPr="00486E13">
        <w:rPr>
          <w:color w:val="C58A3B"/>
        </w:rPr>
        <w:t xml:space="preserve">Page </w:t>
      </w:r>
      <w:r w:rsidR="00EC544A" w:rsidRPr="00486E13">
        <w:rPr>
          <w:color w:val="C58A3B"/>
        </w:rPr>
        <w:t>2</w:t>
      </w:r>
      <w:r w:rsidR="0005436A" w:rsidRPr="00486E13">
        <w:rPr>
          <w:color w:val="C58A3B"/>
        </w:rPr>
        <w:br w:type="page"/>
      </w:r>
    </w:p>
    <w:p w:rsidR="00571B4F" w:rsidRDefault="001F2986" w:rsidP="00FD2B28">
      <w:r>
        <w:rPr>
          <w:noProof/>
          <w:lang w:bidi="fa-IR"/>
        </w:rPr>
        <w:lastRenderedPageBreak/>
        <w:pict>
          <v:shape id="_x0000_s7217" type="#_x0000_t65" style="position:absolute;margin-left:51.45pt;margin-top:-24.7pt;width:512.85pt;height:696.9pt;z-index:251774976;mso-wrap-distance-top:7.2pt;mso-wrap-distance-bottom:7.2pt;mso-position-horizontal-relative:margin;mso-position-vertical-relative:margin" o:allowincell="f" adj="20202" fillcolor="white [3201]" strokecolor="#fabf8f [1945]" strokeweight="1pt">
            <v:fill opacity="19661f" color2="#fbd4b4 [1305]" focusposition="1" focussize="" focus="100%" type="gradient"/>
            <v:shadow on="t" type="perspective" color="#974706 [1609]" opacity=".5" offset="1pt" offset2="-3pt"/>
            <v:textbox style="mso-next-textbox:#_x0000_s7217" inset="10.8pt,7.2pt,10.8pt">
              <w:txbxContent>
                <w:p w:rsidR="00267BAE" w:rsidRDefault="00267BAE" w:rsidP="002C6F6D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</w:pPr>
                </w:p>
                <w:p w:rsidR="006A2164" w:rsidRDefault="00993CF9" w:rsidP="002C6F6D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</w:pPr>
                  <w:r w:rsidRPr="00993CF9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>Example</w:t>
                  </w:r>
                  <w:r w:rsidR="006A2164" w:rsidRPr="000F7D07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br/>
                  </w:r>
                  <w:r w:rsidRPr="00993CF9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>Suppose we have the following graph</w:t>
                  </w:r>
                  <w:r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 xml:space="preserve"> (Graph in Shape G1</w:t>
                  </w:r>
                  <w:r w:rsidR="00CF3EF5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 xml:space="preserve">) </w:t>
                  </w:r>
                  <w:r w:rsidR="002C6F6D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br/>
                    <w:t>U</w:t>
                  </w:r>
                  <w:r w:rsidR="002C6F6D" w:rsidRPr="002C6F6D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>sing Kruskal's Algorithm</w:t>
                  </w:r>
                </w:p>
                <w:p w:rsidR="004A0AAF" w:rsidRDefault="004A0AAF" w:rsidP="004A0AAF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برای مثال </w:t>
                  </w:r>
                  <w:r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  <w:br/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فرض کنید ما یک گراف در زیر داریم ( گراف شکل </w:t>
                  </w:r>
                  <w:r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>G1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)</w:t>
                  </w:r>
                  <w:r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  <w:br/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>با استفاده از الگوریتم کروسکال</w:t>
                  </w:r>
                </w:p>
                <w:p w:rsidR="00E94643" w:rsidRDefault="00B15D29" w:rsidP="009C7C11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</w:pP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-------------------------------------------------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---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br/>
                    <w:t>Edge Name      Weight      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  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  </w:t>
                  </w:r>
                  <w:r w:rsidRPr="004E6127">
                    <w:rPr>
                      <w:rFonts w:ascii="Arial" w:eastAsia="Times New Roman" w:hAnsi="Arial" w:cs="Arial"/>
                      <w:color w:val="F78200"/>
                      <w:sz w:val="20"/>
                      <w:szCs w:val="20"/>
                    </w:rPr>
                    <w:t>Action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 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br/>
                    <w:t>-------------------------------------------------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---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br/>
                    <w:t xml:space="preserve">(v1, v4)               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 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1               Accepted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br/>
                    <w:t xml:space="preserve">(v6, v7)               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 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1               Accepted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br/>
                    <w:t xml:space="preserve">(v1, v2)               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 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2               Accepted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br/>
                    <w:t xml:space="preserve">(v3, v4)               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 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2               Accepted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br/>
                    <w:t xml:space="preserve">(v2, v4)               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 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3               </w:t>
                  </w:r>
                  <w:r w:rsidRPr="00384EDC">
                    <w:rPr>
                      <w:rFonts w:ascii="Arial" w:eastAsia="Times New Roman" w:hAnsi="Arial" w:cs="Arial"/>
                      <w:color w:val="FF0000"/>
                      <w:sz w:val="18"/>
                      <w:szCs w:val="18"/>
                      <w:lang w:bidi="fa-IR"/>
                    </w:rPr>
                    <w:t>Rejected</w:t>
                  </w:r>
                  <w:r w:rsidRPr="00384EDC">
                    <w:rPr>
                      <w:rFonts w:ascii="Arial" w:eastAsia="Times New Roman" w:hAnsi="Arial" w:cs="Arial"/>
                      <w:color w:val="FF0000"/>
                      <w:sz w:val="18"/>
                      <w:szCs w:val="18"/>
                      <w:lang w:bidi="fa-IR"/>
                    </w:rPr>
                    <w:br/>
                  </w:r>
                  <w:r w:rsidRPr="00384EDC">
                    <w:rPr>
                      <w:rFonts w:ascii="Arial" w:eastAsia="Times New Roman" w:hAnsi="Arial" w:cs="Arial"/>
                      <w:sz w:val="18"/>
                      <w:szCs w:val="18"/>
                      <w:lang w:bidi="fa-IR"/>
                    </w:rPr>
                    <w:t xml:space="preserve">(v1, v3)               </w:t>
                  </w:r>
                  <w:r w:rsidR="00542867" w:rsidRPr="00384EDC">
                    <w:rPr>
                      <w:rFonts w:ascii="Arial" w:eastAsia="Times New Roman" w:hAnsi="Arial" w:cs="Arial"/>
                      <w:sz w:val="18"/>
                      <w:szCs w:val="18"/>
                      <w:lang w:bidi="fa-IR"/>
                    </w:rPr>
                    <w:t xml:space="preserve">  </w:t>
                  </w:r>
                  <w:r w:rsidRPr="00384EDC">
                    <w:rPr>
                      <w:rFonts w:ascii="Arial" w:eastAsia="Times New Roman" w:hAnsi="Arial" w:cs="Arial"/>
                      <w:sz w:val="18"/>
                      <w:szCs w:val="18"/>
                      <w:lang w:bidi="fa-IR"/>
                    </w:rPr>
                    <w:t>4</w:t>
                  </w:r>
                  <w:r w:rsidRPr="00384EDC">
                    <w:rPr>
                      <w:rFonts w:ascii="Arial" w:eastAsia="Times New Roman" w:hAnsi="Arial" w:cs="Arial"/>
                      <w:color w:val="FF0000"/>
                      <w:sz w:val="18"/>
                      <w:szCs w:val="18"/>
                      <w:lang w:bidi="fa-IR"/>
                    </w:rPr>
                    <w:t xml:space="preserve">               Rejected</w:t>
                  </w:r>
                  <w:r w:rsidRPr="00384EDC">
                    <w:rPr>
                      <w:rFonts w:ascii="Arial" w:eastAsia="Times New Roman" w:hAnsi="Arial" w:cs="Arial"/>
                      <w:color w:val="FF0000"/>
                      <w:sz w:val="18"/>
                      <w:szCs w:val="18"/>
                      <w:lang w:bidi="fa-IR"/>
                    </w:rPr>
                    <w:br/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(v4, v7)               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 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4               Accepted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br/>
                    <w:t xml:space="preserve">(v3, v6)               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 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5               </w:t>
                  </w:r>
                  <w:r w:rsidRPr="00384EDC">
                    <w:rPr>
                      <w:rFonts w:ascii="Arial" w:eastAsia="Times New Roman" w:hAnsi="Arial" w:cs="Arial"/>
                      <w:color w:val="FF0000"/>
                      <w:sz w:val="18"/>
                      <w:szCs w:val="18"/>
                      <w:lang w:bidi="fa-IR"/>
                    </w:rPr>
                    <w:t>Rejected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br/>
                    <w:t xml:space="preserve">(v5, v7)               </w:t>
                  </w:r>
                  <w:r w:rsidR="00542867"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 xml:space="preserve">  </w:t>
                  </w:r>
                  <w:r w:rsidRPr="00384ED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lang w:bidi="fa-IR"/>
                    </w:rPr>
                    <w:t>6               Accepted</w:t>
                  </w:r>
                </w:p>
                <w:p w:rsidR="009B138E" w:rsidRDefault="003923F6" w:rsidP="003923F6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18"/>
                      <w:szCs w:val="18"/>
                      <w:rtl/>
                      <w:lang w:bidi="fa-IR"/>
                    </w:rPr>
                    <w:t xml:space="preserve">                                        </w:t>
                  </w:r>
                </w:p>
                <w:p w:rsidR="003923F6" w:rsidRPr="00634698" w:rsidRDefault="009B138E" w:rsidP="009B138E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18"/>
                      <w:szCs w:val="18"/>
                      <w:rtl/>
                      <w:lang w:bidi="fa-IR"/>
                    </w:rPr>
                    <w:t xml:space="preserve">     </w:t>
                  </w:r>
                  <w:r w:rsidR="003D2111">
                    <w:rPr>
                      <w:rFonts w:ascii="Arial" w:eastAsia="Times New Roman" w:hAnsi="Arial" w:cs="Arial" w:hint="cs"/>
                      <w:color w:val="333333"/>
                      <w:sz w:val="18"/>
                      <w:szCs w:val="18"/>
                      <w:rtl/>
                      <w:lang w:bidi="fa-IR"/>
                    </w:rPr>
                    <w:t xml:space="preserve">                               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18"/>
                      <w:szCs w:val="18"/>
                      <w:rtl/>
                      <w:lang w:bidi="fa-IR"/>
                    </w:rPr>
                    <w:t xml:space="preserve">      </w:t>
                  </w:r>
                  <w:r w:rsidR="003923F6">
                    <w:rPr>
                      <w:rFonts w:ascii="Arial" w:eastAsia="Times New Roman" w:hAnsi="Arial" w:cs="Arial" w:hint="cs"/>
                      <w:color w:val="333333"/>
                      <w:sz w:val="18"/>
                      <w:szCs w:val="18"/>
                      <w:rtl/>
                      <w:lang w:bidi="fa-IR"/>
                    </w:rPr>
                    <w:t xml:space="preserve"> </w:t>
                  </w:r>
                  <w:r w:rsidR="003923F6" w:rsidRPr="007F4B72">
                    <w:rPr>
                      <w:rFonts w:ascii="Arial" w:eastAsia="Times New Roman" w:hAnsi="Arial" w:cs="Arial" w:hint="cs"/>
                      <w:b/>
                      <w:bCs/>
                      <w:color w:val="333333"/>
                      <w:rtl/>
                      <w:lang w:bidi="fa-IR"/>
                    </w:rPr>
                    <w:t xml:space="preserve">شکل </w:t>
                  </w:r>
                  <w:r w:rsidR="003923F6" w:rsidRPr="007F4B72">
                    <w:rPr>
                      <w:rFonts w:ascii="Arial" w:eastAsia="Times New Roman" w:hAnsi="Arial" w:cs="Arial"/>
                      <w:b/>
                      <w:bCs/>
                      <w:color w:val="333333"/>
                      <w:lang w:bidi="fa-IR"/>
                    </w:rPr>
                    <w:t>G1</w:t>
                  </w:r>
                </w:p>
                <w:p w:rsidR="003923F6" w:rsidRDefault="003923F6" w:rsidP="00231452">
                  <w:pPr>
                    <w:bidi/>
                    <w:spacing w:before="120" w:after="120"/>
                    <w:ind w:left="284"/>
                    <w:jc w:val="right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231452" w:rsidRDefault="00231452" w:rsidP="00231452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</w:pPr>
                  <w:r w:rsidRPr="00231452"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>The resulting minimu</w:t>
                  </w:r>
                  <w:r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>m spanning tree is shown in Shape G2</w:t>
                  </w:r>
                </w:p>
                <w:p w:rsidR="00A67961" w:rsidRDefault="00A67961" w:rsidP="00A67961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نتیجه ی کوچکترین درخت پوشا در شکل </w:t>
                  </w:r>
                  <w:r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  <w:t>G2</w:t>
                  </w:r>
                  <w:r>
                    <w:rPr>
                      <w:rFonts w:ascii="Arial" w:eastAsia="Times New Roman" w:hAnsi="Arial" w:cs="Arial" w:hint="cs"/>
                      <w:color w:val="333333"/>
                      <w:sz w:val="20"/>
                      <w:szCs w:val="20"/>
                      <w:rtl/>
                      <w:lang w:bidi="fa-IR"/>
                    </w:rPr>
                    <w:t xml:space="preserve"> نشان داده شده</w:t>
                  </w:r>
                </w:p>
                <w:p w:rsidR="00231452" w:rsidRDefault="00231452" w:rsidP="00231452">
                  <w:pPr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lang w:bidi="fa-IR"/>
                    </w:rPr>
                  </w:pPr>
                </w:p>
                <w:p w:rsidR="00231452" w:rsidRDefault="00231452" w:rsidP="00231452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7F4B72" w:rsidRDefault="007F4B72" w:rsidP="007F4B72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7F4B72" w:rsidRDefault="007F4B72" w:rsidP="007F4B72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7F4B72" w:rsidRDefault="007F4B72" w:rsidP="007F4B72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7F4B72" w:rsidRDefault="007F4B72" w:rsidP="007F4B72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7F4B72" w:rsidRDefault="007F4B72" w:rsidP="007F4B72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7F4B72" w:rsidRDefault="007F4B72" w:rsidP="007F4B72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</w:p>
                <w:p w:rsidR="007F4B72" w:rsidRPr="003923F6" w:rsidRDefault="009B138E" w:rsidP="009B138E">
                  <w:pPr>
                    <w:bidi/>
                    <w:spacing w:before="120" w:after="120"/>
                    <w:ind w:left="284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Arial" w:eastAsia="Times New Roman" w:hAnsi="Arial" w:cs="Arial" w:hint="cs"/>
                      <w:b/>
                      <w:bCs/>
                      <w:color w:val="333333"/>
                      <w:rtl/>
                      <w:lang w:bidi="fa-IR"/>
                    </w:rPr>
                    <w:t xml:space="preserve">                               </w:t>
                  </w:r>
                  <w:r w:rsidR="007F4B72">
                    <w:rPr>
                      <w:rFonts w:ascii="Arial" w:eastAsia="Times New Roman" w:hAnsi="Arial" w:cs="Arial" w:hint="cs"/>
                      <w:b/>
                      <w:bCs/>
                      <w:color w:val="333333"/>
                      <w:rtl/>
                      <w:lang w:bidi="fa-IR"/>
                    </w:rPr>
                    <w:t xml:space="preserve">   </w:t>
                  </w:r>
                  <w:r w:rsidR="007F4B72" w:rsidRPr="007F4B72">
                    <w:rPr>
                      <w:rFonts w:ascii="Arial" w:eastAsia="Times New Roman" w:hAnsi="Arial" w:cs="Arial" w:hint="cs"/>
                      <w:b/>
                      <w:bCs/>
                      <w:color w:val="333333"/>
                      <w:rtl/>
                      <w:lang w:bidi="fa-IR"/>
                    </w:rPr>
                    <w:t xml:space="preserve">شکل </w:t>
                  </w:r>
                  <w:r w:rsidR="007F4B72" w:rsidRPr="007F4B72">
                    <w:rPr>
                      <w:rFonts w:ascii="Arial" w:eastAsia="Times New Roman" w:hAnsi="Arial" w:cs="Arial"/>
                      <w:b/>
                      <w:bCs/>
                      <w:color w:val="333333"/>
                      <w:lang w:bidi="fa-IR"/>
                    </w:rPr>
                    <w:t>G</w:t>
                  </w:r>
                  <w:r w:rsidR="007F4B72">
                    <w:rPr>
                      <w:rFonts w:ascii="Arial" w:eastAsia="Times New Roman" w:hAnsi="Arial" w:cs="Arial"/>
                      <w:b/>
                      <w:bCs/>
                      <w:color w:val="333333"/>
                      <w:lang w:bidi="fa-IR"/>
                    </w:rPr>
                    <w:t>2</w:t>
                  </w:r>
                </w:p>
              </w:txbxContent>
            </v:textbox>
            <w10:wrap type="square" anchorx="margin" anchory="margin"/>
          </v:shape>
        </w:pict>
      </w:r>
      <w:r w:rsidR="00AC3131">
        <w:t xml:space="preserve">    </w:t>
      </w:r>
      <w:r w:rsidR="00AC3131" w:rsidRPr="00486E13">
        <w:rPr>
          <w:color w:val="C58A3B"/>
        </w:rPr>
        <w:t>Page 3</w:t>
      </w:r>
      <w:r w:rsidR="00AC3131">
        <w:t xml:space="preserve"> </w:t>
      </w:r>
    </w:p>
    <w:p w:rsidR="00571B4F" w:rsidRDefault="00A359A1">
      <w:r>
        <w:rPr>
          <w:noProof/>
          <w:lang w:bidi="fa-IR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margin">
              <wp:posOffset>3624892</wp:posOffset>
            </wp:positionH>
            <wp:positionV relativeFrom="paragraph">
              <wp:posOffset>3989992</wp:posOffset>
            </wp:positionV>
            <wp:extent cx="3284866" cy="1992702"/>
            <wp:effectExtent l="19050" t="0" r="0" b="0"/>
            <wp:wrapNone/>
            <wp:docPr id="12" name="Picture 2" descr="Graph after applying Kruskal's method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 after applying Kruskal's method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66" cy="1992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bidi="fa-IR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margin">
              <wp:posOffset>3564255</wp:posOffset>
            </wp:positionH>
            <wp:positionV relativeFrom="paragraph">
              <wp:posOffset>944245</wp:posOffset>
            </wp:positionV>
            <wp:extent cx="3284855" cy="2044065"/>
            <wp:effectExtent l="19050" t="0" r="0" b="0"/>
            <wp:wrapNone/>
            <wp:docPr id="10" name="Picture 1" descr="Original Graph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 Graph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044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71B4F">
        <w:br w:type="page"/>
      </w:r>
    </w:p>
    <w:p w:rsidR="00296E73" w:rsidRDefault="001F2986" w:rsidP="00FD2B28">
      <w:r>
        <w:rPr>
          <w:noProof/>
          <w:lang w:bidi="fa-IR"/>
        </w:rPr>
        <w:lastRenderedPageBreak/>
        <w:pict>
          <v:shape id="_x0000_s7221" type="#_x0000_t65" style="position:absolute;margin-left:51.75pt;margin-top:168.45pt;width:460.85pt;height:496.55pt;z-index:251778048;mso-wrap-distance-top:7.2pt;mso-wrap-distance-bottom:7.2pt;mso-position-horizontal-relative:margin;mso-position-vertical-relative:margin" o:allowincell="f" adj="18741" fillcolor="white [3201]" strokecolor="#95b3d7 [1940]" strokeweight="1pt">
            <v:fill opacity="19661f" color2="#b8cce4 [1300]" focusposition="1" focussize="" focus="100%" type="gradient"/>
            <v:shadow on="t" type="perspective" color="#243f60 [1604]" opacity=".5" offset="1pt" offset2="-3pt"/>
            <v:textbox style="mso-next-textbox:#_x0000_s7221" inset="10.8pt,7.2pt,10.8pt">
              <w:txbxContent>
                <w:p w:rsidR="00147266" w:rsidRDefault="003C10A0" w:rsidP="00554B1F">
                  <w:pPr>
                    <w:bidi/>
                    <w:spacing w:before="120" w:after="120" w:line="240" w:lineRule="auto"/>
                    <w:ind w:firstLine="284"/>
                    <w:rPr>
                      <w:rFonts w:ascii="Times New Roman" w:hAnsi="Times New Roman" w:cs="Times New Roman"/>
                      <w:sz w:val="26"/>
                      <w:szCs w:val="24"/>
                      <w:rtl/>
                      <w:lang w:bidi="fa-IR"/>
                    </w:rPr>
                  </w:pPr>
                  <w:r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برای اینکه بتوانید برنامه را نصب کنید باید ابتدا محیط </w:t>
                  </w:r>
                  <w:r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  <w:t>.</w:t>
                  </w:r>
                  <w:r w:rsidRPr="003C10A0">
                    <w:t xml:space="preserve"> </w:t>
                  </w:r>
                  <w:r w:rsidRPr="003C10A0"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  <w:t>NET Framework 3.5 SP1</w:t>
                  </w:r>
                  <w:r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 </w:t>
                  </w:r>
                  <w:r w:rsidR="00F71B21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>بر روی کامپیوتر شما نصب</w:t>
                  </w:r>
                  <w:r w:rsidR="007D15D2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 شده</w:t>
                  </w:r>
                  <w:r w:rsidR="00F71B21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 با شد،</w:t>
                  </w:r>
                  <w:r w:rsidR="00147266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 </w:t>
                  </w:r>
                  <w:r w:rsidR="007D15D2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>که</w:t>
                  </w:r>
                  <w:r w:rsidR="00F71B21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 البته این برنامه همراه برنامه ی اصلی می باشد که در صورت عدم وجود آن در کامپیوترتان، به طور خودکار نصب خواهد</w:t>
                  </w:r>
                  <w:r w:rsidR="00393DAE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>؛ که مدت زمانی طول خواهد کشید تا فرایند نصب ظاهر شود.</w:t>
                  </w:r>
                </w:p>
                <w:p w:rsidR="00CE15CB" w:rsidRDefault="00124D49" w:rsidP="00CE15CB">
                  <w:pPr>
                    <w:bidi/>
                    <w:spacing w:before="120" w:after="120" w:line="240" w:lineRule="auto"/>
                    <w:ind w:firstLine="284"/>
                    <w:rPr>
                      <w:rFonts w:ascii="Times New Roman" w:hAnsi="Times New Roman" w:cs="Times New Roman"/>
                      <w:sz w:val="26"/>
                      <w:szCs w:val="24"/>
                      <w:rtl/>
                      <w:lang w:bidi="fa-IR"/>
                    </w:rPr>
                  </w:pPr>
                  <w:r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بعد از نصب برنامه و اجرای آن، تعداد یال های گراف اصلی را در تکست باکس سمت چپ بالای صفحه وارد کرده و کلید اینتر </w:t>
                  </w:r>
                  <w:r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  <w:t>Enter</w:t>
                  </w:r>
                  <w:r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 را فشار دهید. این برنامه نیازی به تعداد رئوس گراف شما ندارد زیرا خود برنامه می تواند تعداد رئوس را از اطلاعات یال های وارده (راس ابتدا و انتهای یال) بدست آورد.</w:t>
                  </w:r>
                </w:p>
                <w:p w:rsidR="009B4548" w:rsidRDefault="00880896" w:rsidP="006363EB">
                  <w:pPr>
                    <w:bidi/>
                    <w:spacing w:before="120" w:after="120" w:line="240" w:lineRule="auto"/>
                    <w:ind w:firstLine="284"/>
                    <w:rPr>
                      <w:rFonts w:ascii="Times New Roman" w:hAnsi="Times New Roman" w:cs="Times New Roman"/>
                      <w:sz w:val="26"/>
                      <w:szCs w:val="24"/>
                      <w:rtl/>
                      <w:lang w:bidi="fa-IR"/>
                    </w:rPr>
                  </w:pPr>
                  <w:r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پس از زدن کلید اینتر </w:t>
                  </w:r>
                  <w:r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  <w:t>Enter</w:t>
                  </w:r>
                  <w:r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 به تعدا</w:t>
                  </w:r>
                  <w:r w:rsidR="00843150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د یال هایی که شما وارد کرده اید، برنامه خانه می سازد تا اطلاعات یالها را با وزن (طول) شان وارد کنید. </w:t>
                  </w:r>
                  <w:r w:rsidR="00892B79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که این عمل هم بسته به تعداد یال های وارده و سرعت </w:t>
                  </w:r>
                  <w:r w:rsidR="00892B79"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  <w:t>CPU</w:t>
                  </w:r>
                  <w:r w:rsidR="00892B79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 کامپیوتر شما مدت زمانی طول خواهد کشید</w:t>
                  </w:r>
                  <w:r w:rsidR="006040B5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. </w:t>
                  </w:r>
                  <w:r w:rsidR="006363EB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لازم به ذکر است که نیازی به مرتب وارد کردن مشخصات بر حسب وزن یال ها ندارد. </w:t>
                  </w:r>
                </w:p>
                <w:p w:rsidR="004C55A8" w:rsidRDefault="00634C61" w:rsidP="004C55A8">
                  <w:pPr>
                    <w:bidi/>
                    <w:spacing w:before="120" w:after="120" w:line="240" w:lineRule="auto"/>
                    <w:ind w:firstLine="284"/>
                    <w:rPr>
                      <w:rFonts w:ascii="Times New Roman" w:hAnsi="Times New Roman" w:cs="Times New Roman"/>
                      <w:sz w:val="26"/>
                      <w:szCs w:val="24"/>
                      <w:rtl/>
                      <w:lang w:bidi="fa-IR"/>
                    </w:rPr>
                  </w:pPr>
                  <w:r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برای مثال می خواهیم فرایند حل یک </w:t>
                  </w:r>
                  <w:r w:rsidR="00AE7917"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>گراف را از اولین مرحله تا آخرین مرحله با توجه به الگوریتم زیر حل کنیم :</w:t>
                  </w:r>
                </w:p>
                <w:p w:rsidR="00630CEA" w:rsidRDefault="009F6DC2" w:rsidP="00441745">
                  <w:pPr>
                    <w:spacing w:before="120" w:after="120" w:line="240" w:lineRule="auto"/>
                    <w:ind w:firstLine="284"/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1  </w:t>
                  </w:r>
                  <w:r w:rsidRPr="00CA561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function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Kruskal(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G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9F6DC2" w:rsidRDefault="009F6DC2" w:rsidP="00441745">
                  <w:pPr>
                    <w:spacing w:before="120" w:after="120" w:line="240" w:lineRule="auto"/>
                    <w:ind w:firstLine="284"/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2    </w:t>
                  </w:r>
                  <w:r w:rsidRPr="00CA561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for each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vertex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in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G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do</w:t>
                  </w:r>
                </w:p>
                <w:p w:rsidR="009F6DC2" w:rsidRDefault="009F6DC2" w:rsidP="00441745">
                  <w:pPr>
                    <w:spacing w:before="120" w:after="120" w:line="240" w:lineRule="auto"/>
                    <w:ind w:firstLine="284"/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3      Define an elementary cluster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C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 ← {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}.</w:t>
                  </w:r>
                </w:p>
                <w:p w:rsidR="008F51F5" w:rsidRDefault="008F51F5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4    Initialize a priority queue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Q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to contain all edges in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G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 using the</w:t>
                  </w:r>
                  <w:r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  <w:t xml:space="preserve"> 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weights as keys.</w:t>
                  </w:r>
                </w:p>
                <w:p w:rsidR="008F51F5" w:rsidRDefault="00F73E21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5    Define a tree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T</w:t>
                  </w:r>
                  <w:r w:rsidR="00D4571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← Ø        </w:t>
                  </w:r>
                  <w:r w:rsidR="00A2193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//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T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will ultimately contain the edges of</w:t>
                  </w:r>
                  <w:r w:rsidR="00D4571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="00D45714"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the MST</w:t>
                  </w:r>
                </w:p>
                <w:p w:rsidR="00A21933" w:rsidRDefault="00AC6E3E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6     </w:t>
                  </w:r>
                  <w:r w:rsidR="0075198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// n is total number of vertices</w:t>
                  </w:r>
                </w:p>
                <w:p w:rsidR="00AC6E3E" w:rsidRDefault="00813E9E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7    </w:t>
                  </w:r>
                  <w:r w:rsidRPr="00CA561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while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T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has fewer than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n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-1 edges </w:t>
                  </w:r>
                  <w:r w:rsidRPr="00CA561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do</w:t>
                  </w:r>
                </w:p>
                <w:p w:rsidR="00813E9E" w:rsidRDefault="001F3121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8      </w:t>
                  </w:r>
                  <w:r w:rsidR="0075198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// edge u,v is the minimum weighted route from/to v</w:t>
                  </w:r>
                </w:p>
                <w:p w:rsidR="0090266E" w:rsidRDefault="000632A4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9      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u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←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Q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.removeMin()</w:t>
                  </w:r>
                </w:p>
                <w:p w:rsidR="000632A4" w:rsidRDefault="005D34D5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10      // prevent cycles in T. add u,v only if T does not already contain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 path between u and v.</w:t>
                  </w:r>
                </w:p>
                <w:p w:rsidR="005D34D5" w:rsidRDefault="005D34D5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11      // Note that the cluster contains more than one vertex only if an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edge containing a pair of</w:t>
                  </w:r>
                </w:p>
                <w:p w:rsidR="00421761" w:rsidRDefault="002610A7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12      // the vertices has been added to the tree.</w:t>
                  </w:r>
                </w:p>
                <w:p w:rsidR="001F726C" w:rsidRDefault="001F726C" w:rsidP="00441745">
                  <w:pPr>
                    <w:spacing w:before="120" w:after="120" w:line="240" w:lineRule="auto"/>
                    <w:ind w:firstLine="284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56207E" w:rsidRDefault="0056207E" w:rsidP="00441745">
                  <w:pPr>
                    <w:spacing w:before="120" w:after="120" w:line="240" w:lineRule="auto"/>
                    <w:ind w:firstLine="284"/>
                    <w:rPr>
                      <w:rFonts w:ascii="Times New Roman" w:hAnsi="Times New Roman" w:cs="Times New Roman"/>
                      <w:sz w:val="26"/>
                      <w:szCs w:val="24"/>
                      <w:lang w:bidi="fa-IR"/>
                    </w:rPr>
                  </w:pPr>
                </w:p>
                <w:p w:rsidR="00DE33A4" w:rsidRPr="0009759E" w:rsidRDefault="00F71B21" w:rsidP="00147266">
                  <w:pPr>
                    <w:bidi/>
                    <w:spacing w:before="120" w:after="120" w:line="240" w:lineRule="auto"/>
                    <w:ind w:firstLine="284"/>
                    <w:rPr>
                      <w:rFonts w:ascii="Times New Roman" w:hAnsi="Times New Roman" w:cs="Times New Roman"/>
                      <w:sz w:val="26"/>
                      <w:szCs w:val="24"/>
                      <w:rtl/>
                      <w:lang w:bidi="fa-IR"/>
                    </w:rPr>
                  </w:pPr>
                  <w:r>
                    <w:rPr>
                      <w:rFonts w:ascii="Times New Roman" w:hAnsi="Times New Roman" w:cs="Times New Roman" w:hint="cs"/>
                      <w:sz w:val="26"/>
                      <w:szCs w:val="24"/>
                      <w:rtl/>
                      <w:lang w:bidi="fa-IR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roundrect id="_x0000_s7196" style="position:absolute;margin-left:523.2pt;margin-top:325.5pt;width:108.25pt;height:92.1pt;z-index:-251557888;mso-position-horizontal-relative:margin;v-text-anchor:bottom" arcsize="10049f" o:regroupid="13" fillcolor="#365f91 [2404]" stroked="f" strokecolor="#76923c [2406]">
            <v:textbox style="layout-flow:vertical;mso-next-textbox:#_x0000_s7196">
              <w:txbxContent>
                <w:p w:rsidR="00296E73" w:rsidRPr="0075478D" w:rsidRDefault="00296E73" w:rsidP="003D628A">
                  <w:pPr>
                    <w:pStyle w:val="TabName"/>
                  </w:pPr>
                  <w:r>
                    <w:t xml:space="preserve">Tab </w:t>
                  </w:r>
                  <w:r w:rsidR="003D628A">
                    <w:t>3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_x0000_s7190" type="#_x0000_t202" style="position:absolute;margin-left:82.85pt;margin-top:3.8pt;width:434.05pt;height:54.2pt;z-index:-251571200;mso-position-horizontal-relative:page" o:allowincell="f" filled="f" fillcolor="#7f7f7f [1612]" stroked="f">
            <v:textbox style="mso-next-textbox:#_x0000_s7190;mso-fit-shape-to-text:t" inset=",7.2pt,,7.2pt">
              <w:txbxContent>
                <w:sdt>
                  <w:sdtPr>
                    <w:rPr>
                      <w:sz w:val="120"/>
                      <w:szCs w:val="82"/>
                    </w:rPr>
                    <w:id w:val="1327197"/>
                    <w:placeholder>
                      <w:docPart w:val="65769807E05A4AD7933CA76D3192F3E6"/>
                    </w:placeholder>
                  </w:sdtPr>
                  <w:sdtContent>
                    <w:p w:rsidR="00296E73" w:rsidRPr="00C02EC5" w:rsidRDefault="001F2986" w:rsidP="00C02EC5">
                      <w:pPr>
                        <w:pStyle w:val="Heading6"/>
                        <w:jc w:val="center"/>
                        <w:rPr>
                          <w:sz w:val="120"/>
                          <w:szCs w:val="82"/>
                        </w:rPr>
                      </w:pPr>
                      <w:sdt>
                        <w:sdtPr>
                          <w:rPr>
                            <w:rFonts w:ascii="Batik Regular" w:hAnsi="Batik Regular"/>
                            <w:sz w:val="120"/>
                            <w:szCs w:val="82"/>
                          </w:rPr>
                          <w:tag w:val="Title"/>
                          <w:id w:val="6441127"/>
                          <w:placeholder>
                            <w:docPart w:val="621CABFA0BDA42C8800BFFC75BA70170"/>
                          </w:placeholder>
                        </w:sdtPr>
                        <w:sdtEndPr>
                          <w:rPr>
                            <w:rFonts w:ascii="Times New Roman" w:hAnsi="Times New Roman"/>
                          </w:rPr>
                        </w:sdtEndPr>
                        <w:sdtContent>
                          <w:r w:rsidR="00C02EC5" w:rsidRPr="00C02EC5">
                            <w:rPr>
                              <w:rFonts w:ascii="Manzanita" w:hAnsi="Manzanita"/>
                              <w:sz w:val="128"/>
                              <w:szCs w:val="90"/>
                            </w:rPr>
                            <w:t>Kruskal Graph's Workmanship</w:t>
                          </w:r>
                        </w:sdtContent>
                      </w:sdt>
                    </w:p>
                  </w:sdtContent>
                </w:sdt>
              </w:txbxContent>
            </v:textbox>
            <w10:wrap anchorx="page"/>
          </v:shape>
        </w:pict>
      </w:r>
      <w:r>
        <w:rPr>
          <w:noProof/>
        </w:rPr>
        <w:pict>
          <v:shape id="_x0000_s7198" type="#_x0000_t202" style="position:absolute;margin-left:0;margin-top:104.2pt;width:228.5pt;height:48.9pt;z-index:-251568128;mso-wrap-style:none;mso-position-horizontal-relative:page" o:allowincell="f" fillcolor="#f2f2f2 [3052]" stroked="f">
            <v:textbox style="mso-next-textbox:#_x0000_s7198;mso-fit-shape-to-text:t" inset=",0,,0">
              <w:txbxContent>
                <w:sdt>
                  <w:sdtPr>
                    <w:rPr>
                      <w:rFonts w:ascii="Andalus" w:hAnsi="Andalus" w:cs="Andalus"/>
                    </w:rPr>
                    <w:id w:val="6441180"/>
                    <w:placeholder>
                      <w:docPart w:val="DE9C5F547EF74F8CA228E348C348072C"/>
                    </w:placeholder>
                  </w:sdtPr>
                  <w:sdtContent>
                    <w:p w:rsidR="00296E73" w:rsidRPr="003C0137" w:rsidRDefault="00474080" w:rsidP="00474080">
                      <w:pPr>
                        <w:pStyle w:val="Heading3"/>
                        <w:rPr>
                          <w:rFonts w:ascii="Andalus" w:hAnsi="Andalus" w:cs="Andalus"/>
                        </w:rPr>
                      </w:pPr>
                      <w:r w:rsidRPr="003C0137">
                        <w:rPr>
                          <w:rFonts w:ascii="Andalus" w:hAnsi="Andalus" w:cs="Andalus"/>
                          <w:rtl/>
                          <w:lang w:bidi="fa-IR"/>
                        </w:rPr>
                        <w:t>طرز کار</w:t>
                      </w:r>
                      <w:r w:rsidR="00071DAB" w:rsidRPr="003C0137">
                        <w:rPr>
                          <w:rFonts w:ascii="Andalus" w:hAnsi="Andalus" w:cs="Andalus"/>
                          <w:rtl/>
                          <w:lang w:bidi="fa-IR"/>
                        </w:rPr>
                        <w:t xml:space="preserve"> برنامه</w:t>
                      </w:r>
                      <w:r w:rsidRPr="003C0137">
                        <w:rPr>
                          <w:rFonts w:ascii="Andalus" w:hAnsi="Andalus" w:cs="Andalus"/>
                          <w:rtl/>
                          <w:lang w:bidi="fa-IR"/>
                        </w:rPr>
                        <w:t xml:space="preserve"> گراف کروسکال</w:t>
                      </w:r>
                    </w:p>
                  </w:sdtContent>
                </w:sdt>
              </w:txbxContent>
            </v:textbox>
            <w10:wrap anchorx="page"/>
          </v:shape>
        </w:pict>
      </w:r>
      <w:r w:rsidR="00296E73">
        <w:br w:type="page"/>
      </w:r>
    </w:p>
    <w:p w:rsidR="00045738" w:rsidRPr="00486E13" w:rsidRDefault="001F2986" w:rsidP="004051FC">
      <w:pPr>
        <w:rPr>
          <w:color w:val="548DD4" w:themeColor="text2" w:themeTint="99"/>
        </w:rPr>
      </w:pPr>
      <w:r w:rsidRPr="001F2986">
        <w:rPr>
          <w:noProof/>
          <w:lang w:bidi="fa-IR"/>
        </w:rPr>
        <w:lastRenderedPageBreak/>
        <w:pict>
          <v:shape id="_x0000_s7222" type="#_x0000_t65" style="position:absolute;margin-left:52.5pt;margin-top:-22.5pt;width:511.5pt;height:692.25pt;z-index:251779072;mso-wrap-distance-top:7.2pt;mso-wrap-distance-bottom:7.2pt;mso-position-horizontal-relative:margin;mso-position-vertical-relative:margin" o:allowincell="f" adj="20962" fillcolor="white [3201]" strokecolor="#95b3d7 [1940]" strokeweight="1pt">
            <v:fill opacity="19661f" color2="#b8cce4 [1300]" focusposition="1" focussize="" focus="100%" type="gradient"/>
            <v:shadow on="t" type="perspective" color="#243f60 [1604]" opacity=".5" offset="1pt" offset2="-3pt"/>
            <v:textbox style="mso-next-textbox:#_x0000_s7222" inset="10.8pt,7.2pt,10.8pt">
              <w:txbxContent>
                <w:p w:rsidR="006D2179" w:rsidRDefault="006D2179" w:rsidP="006D2179">
                  <w:pP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6D2179">
                    <w:rPr>
                      <w:rFonts w:hint="cs"/>
                      <w:sz w:val="20"/>
                      <w:rtl/>
                      <w:cs/>
                    </w:rPr>
                    <w:t xml:space="preserve"> </w:t>
                  </w:r>
                  <w:r w:rsidR="000E5F63"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13      Let </w:t>
                  </w:r>
                  <w:r w:rsidR="000E5F63"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C</w:t>
                  </w:r>
                  <w:r w:rsidR="000E5F63"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="000E5F63"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="000E5F63"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be the cluster containing </w:t>
                  </w:r>
                  <w:r w:rsidR="000E5F63"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="000E5F63"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, and let </w:t>
                  </w:r>
                  <w:r w:rsidR="000E5F63"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C</w:t>
                  </w:r>
                  <w:r w:rsidR="000E5F63"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="000E5F63"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u</w:t>
                  </w:r>
                  <w:r w:rsidR="000E5F63"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 be the cluster</w:t>
                  </w:r>
                  <w:r w:rsidR="000E5F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="000E5F63"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containing </w:t>
                  </w:r>
                  <w:r w:rsidR="000E5F63"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u</w:t>
                  </w:r>
                  <w:r w:rsidR="000E5F63"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  <w:p w:rsidR="000E5F63" w:rsidRDefault="000E5F63" w:rsidP="006D2179">
                  <w:pPr>
                    <w:rPr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14      </w:t>
                  </w:r>
                  <w:r w:rsidRPr="00CA561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if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C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≠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C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u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</w:t>
                  </w:r>
                  <w:r w:rsidRPr="00CA561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then</w:t>
                  </w:r>
                </w:p>
                <w:p w:rsidR="000E5F63" w:rsidRDefault="000E5F63" w:rsidP="006D2179">
                  <w:pPr>
                    <w:rPr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15        Add edge 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u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to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T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</w:t>
                  </w:r>
                </w:p>
                <w:p w:rsidR="000E5F63" w:rsidRDefault="000E5F63" w:rsidP="006D2179">
                  <w:pP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16        Merge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C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and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C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u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) into one cluster, that is, union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C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v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 and</w:t>
                  </w:r>
                  <w:r>
                    <w:rPr>
                      <w:szCs w:val="20"/>
                    </w:rPr>
                    <w:t xml:space="preserve">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C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u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).</w:t>
                  </w:r>
                </w:p>
                <w:p w:rsidR="000E5F63" w:rsidRDefault="000E5F63" w:rsidP="006D2179">
                  <w:pPr>
                    <w:rPr>
                      <w:szCs w:val="20"/>
                    </w:rPr>
                  </w:pP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17    </w:t>
                  </w:r>
                  <w:r w:rsidRPr="00CA561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return</w:t>
                  </w:r>
                  <w:r w:rsidRPr="00CA561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tree </w:t>
                  </w:r>
                  <w:r w:rsidRPr="00CA561B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T</w:t>
                  </w:r>
                </w:p>
                <w:p w:rsidR="00B9468C" w:rsidRPr="002B5A50" w:rsidRDefault="00B9468C" w:rsidP="00B9468C">
                  <w:pPr>
                    <w:pBdr>
                      <w:bottom w:val="single" w:sz="6" w:space="2" w:color="AAAAAA"/>
                    </w:pBdr>
                    <w:spacing w:after="144" w:line="285" w:lineRule="atLeast"/>
                    <w:outlineLvl w:val="1"/>
                    <w:rPr>
                      <w:rFonts w:ascii="-webkit-sans-serif" w:eastAsia="Times New Roman" w:hAnsi="-webkit-sans-serif" w:cs="Times New Roman"/>
                      <w:color w:val="000000"/>
                      <w:sz w:val="29"/>
                      <w:szCs w:val="29"/>
                    </w:rPr>
                  </w:pPr>
                  <w:r w:rsidRPr="002B5A50">
                    <w:rPr>
                      <w:rFonts w:ascii="-webkit-sans-serif" w:eastAsia="Times New Roman" w:hAnsi="-webkit-sans-serif" w:cs="Times New Roman"/>
                      <w:color w:val="000000"/>
                      <w:sz w:val="29"/>
                    </w:rPr>
                    <w:t>Example</w:t>
                  </w:r>
                </w:p>
                <w:tbl>
                  <w:tblPr>
                    <w:tblW w:w="9858" w:type="dxa"/>
                    <w:tblBorders>
                      <w:top w:val="single" w:sz="6" w:space="0" w:color="AAAAAA"/>
                      <w:left w:val="single" w:sz="6" w:space="0" w:color="AAAAAA"/>
                      <w:bottom w:val="single" w:sz="6" w:space="0" w:color="AAAAAA"/>
                      <w:right w:val="single" w:sz="6" w:space="0" w:color="AAAAAA"/>
                    </w:tblBorders>
                    <w:shd w:val="clear" w:color="auto" w:fill="F9F9F9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3096"/>
                    <w:gridCol w:w="6762"/>
                  </w:tblGrid>
                  <w:tr w:rsidR="00B9468C" w:rsidRPr="002B5A50" w:rsidTr="007C3B30">
                    <w:trPr>
                      <w:trHeight w:val="512"/>
                    </w:trPr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2F2F2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B9468C" w:rsidRPr="002B5A50" w:rsidRDefault="00B9468C" w:rsidP="00E43538">
                        <w:pPr>
                          <w:spacing w:before="240"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Image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2F2F2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B9468C" w:rsidRPr="002B5A50" w:rsidRDefault="00B9468C" w:rsidP="00E43538">
                        <w:pPr>
                          <w:spacing w:before="240"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</w:tr>
                  <w:tr w:rsidR="00B9468C" w:rsidRPr="002B5A50" w:rsidTr="00E43538">
                    <w:trPr>
                      <w:trHeight w:val="3002"/>
                    </w:trPr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B9468C" w:rsidRPr="002B5A50" w:rsidRDefault="00B9468C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2BB8"/>
                            <w:sz w:val="20"/>
                            <w:szCs w:val="20"/>
                            <w:lang w:bidi="fa-IR"/>
                          </w:rPr>
                          <w:drawing>
                            <wp:inline distT="0" distB="0" distL="0" distR="0">
                              <wp:extent cx="1905000" cy="1600200"/>
                              <wp:effectExtent l="0" t="0" r="0" b="0"/>
                              <wp:docPr id="35" name="Picture 1" descr="E:\Education\Darsi\Algoritm Design\Kruskal's algorithm - Wikipedia, the free encyclopedia_files\200px-Prim_Algorithm_0.svg.png">
                                <a:hlinkClick xmlns:a="http://schemas.openxmlformats.org/drawingml/2006/main" r:id="rId19" tooltip="&quot;Prim Algorithm 0.svg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E:\Education\Darsi\Algoritm Design\Kruskal's algorithm - Wikipedia, the free encyclopedia_files\200px-Prim_Algorithm_0.svg.png">
                                        <a:hlinkClick r:id="rId19" tooltip="&quot;Prim Algorithm 0.svg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60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B9468C" w:rsidRPr="00D71A0B" w:rsidRDefault="00B9468C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This is our original graph. The numbers near the arcs indicate their weight. None of the arcs are highlighted.</w:t>
                        </w:r>
                      </w:p>
                      <w:p w:rsidR="00B9468C" w:rsidRPr="002B5A50" w:rsidRDefault="00B9468C" w:rsidP="00E43538">
                        <w:pPr>
                          <w:bidi/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D71A0B"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>این گراف اصلی ما است. اعداد نزدیک یال ها وزنشان (طولشان) را نشان می دهد. هیچ یک از کمان ها یا همان یال ها پر رنگ نیست (انتخاب نشده است).</w:t>
                        </w:r>
                      </w:p>
                    </w:tc>
                  </w:tr>
                  <w:tr w:rsidR="00B9468C" w:rsidRPr="002B5A50" w:rsidTr="00E43538">
                    <w:trPr>
                      <w:trHeight w:val="2987"/>
                    </w:trPr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B9468C" w:rsidRPr="002B5A50" w:rsidRDefault="00B9468C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2BB8"/>
                            <w:sz w:val="20"/>
                            <w:szCs w:val="20"/>
                            <w:lang w:bidi="fa-IR"/>
                          </w:rPr>
                          <w:drawing>
                            <wp:inline distT="0" distB="0" distL="0" distR="0">
                              <wp:extent cx="1905000" cy="1600200"/>
                              <wp:effectExtent l="0" t="0" r="0" b="0"/>
                              <wp:docPr id="36" name="Picture 2" descr="E:\Education\Darsi\Algoritm Design\Kruskal's algorithm - Wikipedia, the free encyclopedia_files\200px-Kruskal_Algorithm_1.svg.png">
                                <a:hlinkClick xmlns:a="http://schemas.openxmlformats.org/drawingml/2006/main" r:id="rId21" tooltip="&quot;Kruskal Algorithm 1.svg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E:\Education\Darsi\Algoritm Design\Kruskal's algorithm - Wikipedia, the free encyclopedia_files\200px-Kruskal_Algorithm_1.svg.png">
                                        <a:hlinkClick r:id="rId21" tooltip="&quot;Kruskal Algorithm 1.svg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60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B9468C" w:rsidRDefault="00B9468C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AD</w:t>
                        </w:r>
                        <w:r w:rsidRPr="00E269E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and</w:t>
                        </w:r>
                        <w:r w:rsidRPr="00E269E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CE</w:t>
                        </w:r>
                        <w:r w:rsidRPr="00E269E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are the shortest arcs, with length 5, and</w:t>
                        </w:r>
                        <w:r w:rsidRPr="00E269E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AD</w:t>
                        </w:r>
                        <w:r w:rsidRPr="00E269E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has been</w:t>
                        </w:r>
                        <w:r w:rsidRPr="00E269E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hyperlink r:id="rId23" w:tooltip="Arbitrary" w:history="1">
                          <w:r w:rsidRPr="009477B6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6"/>
                            </w:rPr>
                            <w:t>arbitrarily</w:t>
                          </w:r>
                        </w:hyperlink>
                        <w:r w:rsidRPr="00E269ED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chosen, so it is high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ighted.</w:t>
                        </w:r>
                      </w:p>
                      <w:p w:rsidR="00B9468C" w:rsidRPr="00E269ED" w:rsidRDefault="00B9468C" w:rsidP="00E43538">
                        <w:pPr>
                          <w:bidi/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AD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و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CE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با طول 5 ، کوتاهترین کمان ها هستند؛ و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AD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 اتفاقی انتخاب شده است، بنابراین آن را پر رنگ کردیم.</w:t>
                        </w:r>
                      </w:p>
                      <w:p w:rsidR="00B9468C" w:rsidRPr="002B5A50" w:rsidRDefault="00B9468C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9468C" w:rsidRPr="002B5A50" w:rsidTr="00E43538">
                    <w:trPr>
                      <w:trHeight w:val="3002"/>
                    </w:trPr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B9468C" w:rsidRPr="002B5A50" w:rsidRDefault="00B9468C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2BB8"/>
                            <w:sz w:val="20"/>
                            <w:szCs w:val="20"/>
                            <w:lang w:bidi="fa-IR"/>
                          </w:rPr>
                          <w:drawing>
                            <wp:inline distT="0" distB="0" distL="0" distR="0">
                              <wp:extent cx="1905000" cy="1600200"/>
                              <wp:effectExtent l="0" t="0" r="0" b="0"/>
                              <wp:docPr id="37" name="Picture 3" descr="E:\Education\Darsi\Algoritm Design\Kruskal's algorithm - Wikipedia, the free encyclopedia_files\200px-Kruskal_Algorithm_2.svg.png">
                                <a:hlinkClick xmlns:a="http://schemas.openxmlformats.org/drawingml/2006/main" r:id="rId24" tooltip="&quot;Kruskal Algorithm 2.svg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E:\Education\Darsi\Algoritm Design\Kruskal's algorithm - Wikipedia, the free encyclopedia_files\200px-Kruskal_Algorithm_2.svg.png">
                                        <a:hlinkClick r:id="rId24" tooltip="&quot;Kruskal Algorithm 2.svg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60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B9468C" w:rsidRDefault="00B9468C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CE</w:t>
                        </w:r>
                        <w:r w:rsidRPr="00B110F8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is now the shortest arc that does not form a cycle, with length 5, so it is highlighted as the second arc.</w:t>
                        </w:r>
                      </w:p>
                      <w:p w:rsidR="00B9468C" w:rsidRPr="002B5A50" w:rsidRDefault="00B9468C" w:rsidP="00E43538">
                        <w:pPr>
                          <w:bidi/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حالا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CE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کوتاهترین کمان است با طول 5 و یک حلقه (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Cycle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>) تشکیل نمی دهد. بنابراین آن را هم پر رنگ کردیم به عنوان دومین کمان.</w:t>
                        </w:r>
                      </w:p>
                    </w:tc>
                  </w:tr>
                </w:tbl>
                <w:p w:rsidR="00B9468C" w:rsidRDefault="00B9468C" w:rsidP="00B9468C">
                  <w:pPr>
                    <w:rPr>
                      <w:rtl/>
                      <w:lang w:bidi="fa-IR"/>
                    </w:rPr>
                  </w:pPr>
                </w:p>
                <w:p w:rsidR="00812740" w:rsidRDefault="00812740" w:rsidP="006D2179">
                  <w:pPr>
                    <w:rPr>
                      <w:rFonts w:asciiTheme="majorBidi" w:hAnsiTheme="majorBidi" w:cstheme="majorBidi"/>
                      <w:sz w:val="28"/>
                      <w:szCs w:val="26"/>
                    </w:rPr>
                  </w:pPr>
                </w:p>
                <w:p w:rsidR="00812740" w:rsidRDefault="00812740" w:rsidP="006D2179">
                  <w:pPr>
                    <w:rPr>
                      <w:rFonts w:asciiTheme="majorBidi" w:hAnsiTheme="majorBidi" w:cstheme="majorBidi"/>
                      <w:sz w:val="28"/>
                      <w:szCs w:val="26"/>
                    </w:rPr>
                  </w:pPr>
                </w:p>
                <w:p w:rsidR="00812740" w:rsidRDefault="00812740" w:rsidP="006D2179">
                  <w:pPr>
                    <w:rPr>
                      <w:rFonts w:asciiTheme="majorBidi" w:hAnsiTheme="majorBidi" w:cstheme="majorBidi"/>
                      <w:sz w:val="28"/>
                      <w:szCs w:val="26"/>
                    </w:rPr>
                  </w:pPr>
                </w:p>
                <w:p w:rsidR="0096395A" w:rsidRPr="0096395A" w:rsidRDefault="0096395A" w:rsidP="006D2179">
                  <w:pPr>
                    <w:rPr>
                      <w:rFonts w:asciiTheme="majorBidi" w:hAnsiTheme="majorBidi" w:cstheme="majorBidi"/>
                      <w:sz w:val="28"/>
                      <w:szCs w:val="2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4051FC">
        <w:t xml:space="preserve">     </w:t>
      </w:r>
      <w:r w:rsidR="004051FC" w:rsidRPr="00486E13">
        <w:rPr>
          <w:color w:val="548DD4" w:themeColor="text2" w:themeTint="99"/>
        </w:rPr>
        <w:t>Page 2</w:t>
      </w:r>
    </w:p>
    <w:p w:rsidR="00045738" w:rsidRDefault="000A7B61" w:rsidP="004051FC">
      <w:r>
        <w:t xml:space="preserve">     </w:t>
      </w:r>
      <w:r w:rsidR="00045738">
        <w:br w:type="page"/>
      </w:r>
    </w:p>
    <w:p w:rsidR="0031120D" w:rsidRPr="00486E13" w:rsidRDefault="001F2986" w:rsidP="00FD2B28">
      <w:pPr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pict>
          <v:shape id="_x0000_s7223" type="#_x0000_t65" style="position:absolute;margin-left:49.5pt;margin-top:-26.25pt;width:511.5pt;height:692.25pt;z-index:251780096;mso-wrap-distance-top:7.2pt;mso-wrap-distance-bottom:7.2pt;mso-position-horizontal-relative:margin;mso-position-vertical-relative:margin" o:allowincell="f" adj="20139" fillcolor="white [3201]" strokecolor="#95b3d7 [1940]" strokeweight="1pt">
            <v:fill opacity="19661f" color2="#b8cce4 [1300]" focusposition="1" focussize="" focus="100%" type="gradient"/>
            <v:shadow on="t" type="perspective" color="#243f60 [1604]" opacity=".5" offset="1pt" offset2="-3pt"/>
            <v:textbox style="mso-next-textbox:#_x0000_s7223" inset="10.8pt,7.2pt,10.8pt">
              <w:txbxContent>
                <w:tbl>
                  <w:tblPr>
                    <w:tblW w:w="0" w:type="auto"/>
                    <w:tblBorders>
                      <w:top w:val="single" w:sz="6" w:space="0" w:color="AAAAAA"/>
                      <w:left w:val="single" w:sz="6" w:space="0" w:color="AAAAAA"/>
                      <w:bottom w:val="single" w:sz="6" w:space="0" w:color="AAAAAA"/>
                      <w:right w:val="single" w:sz="6" w:space="0" w:color="AAAAAA"/>
                    </w:tblBorders>
                    <w:shd w:val="clear" w:color="auto" w:fill="F9F9F9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3096"/>
                    <w:gridCol w:w="6777"/>
                  </w:tblGrid>
                  <w:tr w:rsidR="006413FB" w:rsidRPr="002B5A50" w:rsidTr="00E43538"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6413FB" w:rsidRPr="002B5A50" w:rsidRDefault="00D45A84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br/>
                        </w:r>
                        <w:r w:rsidR="006413FB">
                          <w:rPr>
                            <w:rFonts w:ascii="Times New Roman" w:eastAsia="Times New Roman" w:hAnsi="Times New Roman" w:cs="Times New Roman"/>
                            <w:noProof/>
                            <w:color w:val="002BB8"/>
                            <w:sz w:val="20"/>
                            <w:szCs w:val="20"/>
                            <w:lang w:bidi="fa-IR"/>
                          </w:rPr>
                          <w:drawing>
                            <wp:inline distT="0" distB="0" distL="0" distR="0">
                              <wp:extent cx="1905000" cy="1600200"/>
                              <wp:effectExtent l="0" t="0" r="0" b="0"/>
                              <wp:docPr id="49" name="Picture 4" descr="E:\Education\Darsi\Algoritm Design\Kruskal's algorithm - Wikipedia, the free encyclopedia_files\200px-Kruskal_Algorithm_3.svg.png">
                                <a:hlinkClick xmlns:a="http://schemas.openxmlformats.org/drawingml/2006/main" r:id="rId26" tooltip="&quot;Kruskal Algorithm 3.svg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E:\Education\Darsi\Algoritm Design\Kruskal's algorithm - Wikipedia, the free encyclopedia_files\200px-Kruskal_Algorithm_3.svg.png">
                                        <a:hlinkClick r:id="rId26" tooltip="&quot;Kruskal Algorithm 3.svg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60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6413FB" w:rsidRDefault="006413FB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next arc,</w:t>
                        </w:r>
                        <w:r w:rsidRPr="00F40BAB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DF</w:t>
                        </w:r>
                        <w:r w:rsidRPr="00F40BAB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with length 6, is highlighted using much the same method.</w:t>
                        </w:r>
                      </w:p>
                      <w:p w:rsidR="006413FB" w:rsidRPr="002B5A50" w:rsidRDefault="006413FB" w:rsidP="00E43538">
                        <w:pPr>
                          <w:bidi/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کمان بعدی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DF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با طول 6 را پر رنگ کردیم و تقریباً از همان روش استفاده کردیم. </w:t>
                        </w:r>
                      </w:p>
                    </w:tc>
                  </w:tr>
                  <w:tr w:rsidR="006413FB" w:rsidRPr="002B5A50" w:rsidTr="00E43538"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6413FB" w:rsidRPr="002B5A50" w:rsidRDefault="006413FB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2BB8"/>
                            <w:sz w:val="20"/>
                            <w:szCs w:val="20"/>
                            <w:lang w:bidi="fa-IR"/>
                          </w:rPr>
                          <w:drawing>
                            <wp:inline distT="0" distB="0" distL="0" distR="0">
                              <wp:extent cx="1905000" cy="1600200"/>
                              <wp:effectExtent l="0" t="0" r="0" b="0"/>
                              <wp:docPr id="50" name="Picture 5" descr="E:\Education\Darsi\Algoritm Design\Kruskal's algorithm - Wikipedia, the free encyclopedia_files\200px-Kruskal_Algorithm_4.svg.png">
                                <a:hlinkClick xmlns:a="http://schemas.openxmlformats.org/drawingml/2006/main" r:id="rId28" tooltip="&quot;Kruskal Algorithm 4.svg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E:\Education\Darsi\Algoritm Design\Kruskal's algorithm - Wikipedia, the free encyclopedia_files\200px-Kruskal_Algorithm_4.svg.png">
                                        <a:hlinkClick r:id="rId28" tooltip="&quot;Kruskal Algorithm 4.svg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60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6413FB" w:rsidRDefault="006413FB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next-shortest arcs are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AB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and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BE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, both with length 7.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AB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is chosen arbitrarily, and is highlighted. The arc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BD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has been highlighted in red, because there already exists a path (in green) between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B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and</w:t>
                        </w:r>
                        <w:r w:rsidRPr="0079492C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, so it would form a cycle (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ABD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) if it were chosen.</w:t>
                        </w:r>
                      </w:p>
                      <w:p w:rsidR="006413FB" w:rsidRPr="002B5A50" w:rsidRDefault="006413FB" w:rsidP="00E43538">
                        <w:pPr>
                          <w:bidi/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بعد کوتاهترین کمان ها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AB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و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BE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هستند، هر دو با طول 7.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AB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به طور اتفاقی انتخاب شده است (چون در اول لیست بود) ، و آن را پر رنگ کردیم. کمان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BD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را با رنگ قرمز پر رنگ کردیم، زیرا بین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و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مسیر (سبز) وجود داشت، بنابراین اگر آن را انتخاب می کردیم یک حلقه (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ABD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>) تشکیل می شد.</w:t>
                        </w:r>
                      </w:p>
                    </w:tc>
                  </w:tr>
                  <w:tr w:rsidR="006413FB" w:rsidRPr="002B5A50" w:rsidTr="00E43538"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6413FB" w:rsidRPr="002B5A50" w:rsidRDefault="006413FB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2BB8"/>
                            <w:sz w:val="20"/>
                            <w:szCs w:val="20"/>
                            <w:lang w:bidi="fa-IR"/>
                          </w:rPr>
                          <w:drawing>
                            <wp:inline distT="0" distB="0" distL="0" distR="0">
                              <wp:extent cx="1905000" cy="1600200"/>
                              <wp:effectExtent l="0" t="0" r="0" b="0"/>
                              <wp:docPr id="51" name="Picture 6" descr="E:\Education\Darsi\Algoritm Design\Kruskal's algorithm - Wikipedia, the free encyclopedia_files\200px-Kruskal_Algorithm_5.svg.png">
                                <a:hlinkClick xmlns:a="http://schemas.openxmlformats.org/drawingml/2006/main" r:id="rId30" tooltip="&quot;Kruskal Algorithm 5.svg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E:\Education\Darsi\Algoritm Design\Kruskal's algorithm - Wikipedia, the free encyclopedia_files\200px-Kruskal_Algorithm_5.svg.png">
                                        <a:hlinkClick r:id="rId30" tooltip="&quot;Kruskal Algorithm 5.svg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60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6413FB" w:rsidRDefault="006413FB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The process continues to highlight the next-smallest arc,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BE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with length 7. Many more arcs are highlighted in red at this stage: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BC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because it would form the loop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BCE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,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because it would form the loop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DEBA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, and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FE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because it would form</w:t>
                        </w:r>
                        <w:r w:rsidRPr="00091D8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FEBAD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:rsidR="006413FB" w:rsidRPr="002B5A50" w:rsidRDefault="006413FB" w:rsidP="00E43538">
                        <w:pPr>
                          <w:bidi/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فرآیند به پر رنگ کردن کوتاهترین کمان بعدی ادامه می دهد،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BE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با طول 7. در این مرحله کمان های زیادی با رنگ قرمز پر رنگ می شوند. مثل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BC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زیرا حلقه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BCE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را تشکیل می دهد و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DE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زیرا حلقه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DEBA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را تشکیل میدهد و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FE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زیرا حلقه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FEBAD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را تشکیل می دهد.</w:t>
                        </w:r>
                      </w:p>
                    </w:tc>
                  </w:tr>
                  <w:tr w:rsidR="006413FB" w:rsidRPr="002B5A50" w:rsidTr="00E43538"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6413FB" w:rsidRPr="002B5A50" w:rsidRDefault="006413FB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2BB8"/>
                            <w:sz w:val="20"/>
                            <w:szCs w:val="20"/>
                            <w:lang w:bidi="fa-IR"/>
                          </w:rPr>
                          <w:drawing>
                            <wp:inline distT="0" distB="0" distL="0" distR="0">
                              <wp:extent cx="1905000" cy="1600200"/>
                              <wp:effectExtent l="0" t="0" r="0" b="0"/>
                              <wp:docPr id="52" name="Picture 7" descr="E:\Education\Darsi\Algoritm Design\Kruskal's algorithm - Wikipedia, the free encyclopedia_files\200px-Kruskal_Algorithm_6.svg.png">
                                <a:hlinkClick xmlns:a="http://schemas.openxmlformats.org/drawingml/2006/main" r:id="rId32" tooltip="&quot;Kruskal Algorithm 6.svg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E:\Education\Darsi\Algoritm Design\Kruskal's algorithm - Wikipedia, the free encyclopedia_files\200px-Kruskal_Algorithm_6.svg.png">
                                        <a:hlinkClick r:id="rId32" tooltip="&quot;Kruskal Algorithm 6.svg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60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</w:tcBorders>
                        <w:shd w:val="clear" w:color="auto" w:fill="F9F9F9"/>
                        <w:tcMar>
                          <w:top w:w="48" w:type="dxa"/>
                          <w:left w:w="48" w:type="dxa"/>
                          <w:bottom w:w="48" w:type="dxa"/>
                          <w:right w:w="48" w:type="dxa"/>
                        </w:tcMar>
                        <w:vAlign w:val="center"/>
                        <w:hideMark/>
                      </w:tcPr>
                      <w:p w:rsidR="006413FB" w:rsidRPr="00CD44AE" w:rsidRDefault="006413FB" w:rsidP="00E43538">
                        <w:pPr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Finally, the process finishes with the arc</w:t>
                        </w:r>
                        <w:r w:rsidRPr="00CD44A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EG</w:t>
                        </w:r>
                        <w:r w:rsidRPr="00CD44AE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6"/>
                          </w:rPr>
                          <w:t> </w:t>
                        </w:r>
                        <w:r w:rsidRPr="002B5A50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of length 9, and the minimum spanning tree is found.</w:t>
                        </w:r>
                      </w:p>
                      <w:p w:rsidR="006413FB" w:rsidRPr="002B5A50" w:rsidRDefault="006413FB" w:rsidP="00E43538">
                        <w:pPr>
                          <w:bidi/>
                          <w:spacing w:before="240" w:after="24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بالاخره، فرآیند با کمان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bidi="fa-IR"/>
                          </w:rPr>
                          <w:t>EG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color w:val="000000"/>
                            <w:sz w:val="24"/>
                            <w:szCs w:val="24"/>
                            <w:rtl/>
                            <w:lang w:bidi="fa-IR"/>
                          </w:rPr>
                          <w:t xml:space="preserve"> به طول 9 به پایان می رسد، و کوچکترین درخت پوشا پیدا می شود.</w:t>
                        </w:r>
                      </w:p>
                    </w:tc>
                  </w:tr>
                </w:tbl>
                <w:p w:rsidR="00FB58A7" w:rsidRPr="007B65F5" w:rsidRDefault="00FB58A7" w:rsidP="007B65F5">
                  <w:pPr>
                    <w:rPr>
                      <w:szCs w:val="20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817654" w:rsidRPr="00486E13">
        <w:rPr>
          <w:color w:val="548DD4" w:themeColor="text2" w:themeTint="99"/>
        </w:rPr>
        <w:t xml:space="preserve">    Page 3</w:t>
      </w:r>
    </w:p>
    <w:p w:rsidR="0031120D" w:rsidRDefault="0031120D">
      <w:r>
        <w:br w:type="page"/>
      </w:r>
    </w:p>
    <w:p w:rsidR="00F3185E" w:rsidRDefault="001F2986" w:rsidP="00FD2B28">
      <w:r>
        <w:rPr>
          <w:noProof/>
          <w:lang w:bidi="fa-IR"/>
        </w:rPr>
        <w:lastRenderedPageBreak/>
        <w:pict>
          <v:shape id="_x0000_s7224" type="#_x0000_t65" style="position:absolute;margin-left:48.75pt;margin-top:166.95pt;width:460.85pt;height:496.55pt;z-index:251781120;mso-wrap-distance-top:7.2pt;mso-wrap-distance-bottom:7.2pt;mso-position-horizontal-relative:margin;mso-position-vertical-relative:margin" o:allowincell="f" adj="21600" fillcolor="yellow" strokecolor="#95b3d7 [1940]" strokeweight="1pt">
            <v:fill opacity="19661f" color2="#b8cce4 [1300]"/>
            <v:shadow on="t" type="perspective" color="#243f60 [1604]" opacity=".5" offset="1pt" offset2="-3pt"/>
            <v:textbox style="mso-next-textbox:#_x0000_s7224" inset="10.8pt,7.2pt,10.8pt">
              <w:txbxContent>
                <w:p w:rsidR="00E638BC" w:rsidRDefault="003814E5" w:rsidP="00503317">
                  <w:pPr>
                    <w:bidi/>
                    <w:jc w:val="center"/>
                    <w:rPr>
                      <w:sz w:val="26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4"/>
                      <w:rtl/>
                      <w:lang w:bidi="fa-IR"/>
                    </w:rPr>
                    <w:t xml:space="preserve">در اینجا فرآیند کار با برنامه را با مثال </w:t>
                  </w:r>
                  <w:r>
                    <w:rPr>
                      <w:sz w:val="26"/>
                      <w:szCs w:val="24"/>
                      <w:lang w:bidi="fa-IR"/>
                    </w:rPr>
                    <w:t>Tab 3</w:t>
                  </w:r>
                  <w:r>
                    <w:rPr>
                      <w:rFonts w:hint="cs"/>
                      <w:sz w:val="26"/>
                      <w:szCs w:val="24"/>
                      <w:rtl/>
                      <w:lang w:bidi="fa-IR"/>
                    </w:rPr>
                    <w:t xml:space="preserve"> که به صورت نمودارهای گرافیکی بیان شده بود را اجرا میکنیم.</w:t>
                  </w:r>
                  <w:r w:rsidR="00087B69">
                    <w:rPr>
                      <w:sz w:val="26"/>
                      <w:szCs w:val="24"/>
                      <w:rtl/>
                      <w:lang w:bidi="fa-IR"/>
                    </w:rPr>
                    <w:br/>
                  </w:r>
                  <w:r w:rsidR="00087B69">
                    <w:rPr>
                      <w:rFonts w:hint="cs"/>
                      <w:sz w:val="26"/>
                      <w:szCs w:val="24"/>
                      <w:rtl/>
                      <w:lang w:bidi="fa-IR"/>
                    </w:rPr>
                    <w:t xml:space="preserve">گراف مورد نظر ما 11 یال داشت و 7 راس </w:t>
                  </w:r>
                  <w:r w:rsidR="00087B69">
                    <w:rPr>
                      <w:sz w:val="26"/>
                      <w:szCs w:val="24"/>
                      <w:lang w:bidi="fa-IR"/>
                    </w:rPr>
                    <w:t>Vertex = { A, B, C, D, E, F, G}</w:t>
                  </w:r>
                  <w:r w:rsidR="00A05314">
                    <w:rPr>
                      <w:rFonts w:hint="cs"/>
                      <w:noProof/>
                      <w:sz w:val="26"/>
                      <w:szCs w:val="24"/>
                      <w:rtl/>
                      <w:lang w:bidi="fa-IR"/>
                    </w:rPr>
                    <w:drawing>
                      <wp:inline distT="0" distB="0" distL="0" distR="0">
                        <wp:extent cx="3114675" cy="2496612"/>
                        <wp:effectExtent l="190500" t="152400" r="180975" b="132288"/>
                        <wp:docPr id="70" name="Picture 69" descr="Before Solv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fore Solve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14675" cy="24966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0FBC" w:rsidRPr="003814E5" w:rsidRDefault="009662EE" w:rsidP="009662EE">
                  <w:pPr>
                    <w:bidi/>
                    <w:jc w:val="center"/>
                    <w:rPr>
                      <w:sz w:val="26"/>
                      <w:szCs w:val="24"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sz w:val="26"/>
                      <w:szCs w:val="24"/>
                      <w:rtl/>
                      <w:lang w:bidi="fa-IR"/>
                    </w:rPr>
                    <w:drawing>
                      <wp:inline distT="0" distB="0" distL="0" distR="0">
                        <wp:extent cx="3064510" cy="2496804"/>
                        <wp:effectExtent l="190500" t="152400" r="173990" b="132096"/>
                        <wp:docPr id="75" name="Picture 69" descr="Before Solv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fore Solve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64274" cy="249661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2043" type="#_x0000_t202" style="position:absolute;margin-left:54pt;margin-top:3.8pt;width:513.75pt;height:62.35pt;z-index:-251583488;mso-position-horizontal-relative:page" o:allowincell="f" filled="f" fillcolor="#7f7f7f [1612]" stroked="f">
            <v:textbox style="mso-next-textbox:#_x0000_s2043;mso-fit-shape-to-text:t" inset=",7.2pt,,7.2pt">
              <w:txbxContent>
                <w:sdt>
                  <w:sdtPr>
                    <w:rPr>
                      <w:rFonts w:ascii="Manzanita" w:hAnsi="Manzanita"/>
                      <w:sz w:val="96"/>
                      <w:szCs w:val="58"/>
                    </w:rPr>
                    <w:id w:val="1327140"/>
                    <w:placeholder>
                      <w:docPart w:val="D8F1967A71A248A0A7D6DA26EF74372B"/>
                    </w:placeholder>
                  </w:sdtPr>
                  <w:sdtContent>
                    <w:p w:rsidR="00296E73" w:rsidRPr="00622C5B" w:rsidRDefault="00B5043E" w:rsidP="00B5043E">
                      <w:pPr>
                        <w:pStyle w:val="Heading2"/>
                        <w:rPr>
                          <w:rFonts w:ascii="Manzanita" w:hAnsi="Manzanita"/>
                          <w:sz w:val="96"/>
                          <w:szCs w:val="58"/>
                        </w:rPr>
                      </w:pPr>
                      <w:r w:rsidRPr="00622C5B">
                        <w:rPr>
                          <w:rFonts w:ascii="Manzanita" w:hAnsi="Manzanita"/>
                          <w:sz w:val="96"/>
                          <w:szCs w:val="58"/>
                        </w:rPr>
                        <w:t>Example for Work by Kruskal Graph's Program</w:t>
                      </w:r>
                    </w:p>
                  </w:sdtContent>
                </w:sdt>
              </w:txbxContent>
            </v:textbox>
            <w10:wrap anchorx="page"/>
          </v:shape>
        </w:pict>
      </w:r>
      <w:r>
        <w:rPr>
          <w:noProof/>
        </w:rPr>
        <w:pict>
          <v:roundrect id="_x0000_s7170" style="position:absolute;margin-left:523.3pt;margin-top:437.25pt;width:108.25pt;height:92.1pt;z-index:-251552768;mso-position-horizontal-relative:margin;v-text-anchor:bottom" arcsize="10049f" o:regroupid="14" fillcolor="#76923c [2406]" stroked="f" strokecolor="#76923c [2406]">
            <v:textbox style="layout-flow:vertical;mso-next-textbox:#_x0000_s7170">
              <w:txbxContent>
                <w:p w:rsidR="00296E73" w:rsidRPr="0075478D" w:rsidRDefault="00296E73" w:rsidP="00333FE2">
                  <w:pPr>
                    <w:pStyle w:val="TabName"/>
                  </w:pPr>
                  <w:r>
                    <w:t xml:space="preserve">Tab </w:t>
                  </w:r>
                  <w:r w:rsidR="00333FE2">
                    <w:t>4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>
          <v:shape id="_x0000_s7171" type="#_x0000_t202" style="position:absolute;margin-left:0;margin-top:104.2pt;width:228.5pt;height:48.9pt;z-index:-251580416;mso-wrap-style:none;mso-position-horizontal-relative:page" o:allowincell="f" fillcolor="#f2f2f2 [3052]" stroked="f">
            <v:textbox style="mso-next-textbox:#_x0000_s7171;mso-fit-shape-to-text:t" inset=",0,,0">
              <w:txbxContent>
                <w:sdt>
                  <w:sdtPr>
                    <w:id w:val="1327142"/>
                    <w:placeholder>
                      <w:docPart w:val="CA36AECB718D436FBB35C3BC8BCDDC93"/>
                    </w:placeholder>
                  </w:sdtPr>
                  <w:sdtContent>
                    <w:p w:rsidR="00296E73" w:rsidRDefault="00705688" w:rsidP="00705688">
                      <w:pPr>
                        <w:pStyle w:val="Heading3"/>
                      </w:pPr>
                      <w:r w:rsidRPr="008E1F8C">
                        <w:rPr>
                          <w:rFonts w:ascii="Andalus" w:hAnsi="Andalus" w:cs="Andalus"/>
                          <w:rtl/>
                        </w:rPr>
                        <w:t>مثالی برای کار با برنامه  گراف کروسکال</w:t>
                      </w:r>
                    </w:p>
                  </w:sdtContent>
                </w:sdt>
              </w:txbxContent>
            </v:textbox>
            <w10:wrap anchorx="page"/>
          </v:shape>
        </w:pict>
      </w:r>
    </w:p>
    <w:sectPr w:rsidR="00F3185E" w:rsidSect="00D87D0C">
      <w:pgSz w:w="12240" w:h="15840"/>
      <w:pgMar w:top="1440" w:right="5085" w:bottom="0" w:left="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80B" w:rsidRDefault="0018480B" w:rsidP="00525A00">
      <w:pPr>
        <w:spacing w:after="0" w:line="240" w:lineRule="auto"/>
      </w:pPr>
      <w:r>
        <w:separator/>
      </w:r>
    </w:p>
  </w:endnote>
  <w:endnote w:type="continuationSeparator" w:id="1">
    <w:p w:rsidR="0018480B" w:rsidRDefault="0018480B" w:rsidP="0052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ik 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Manzanit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80B" w:rsidRDefault="0018480B" w:rsidP="00525A00">
      <w:pPr>
        <w:spacing w:after="0" w:line="240" w:lineRule="auto"/>
      </w:pPr>
      <w:r>
        <w:separator/>
      </w:r>
    </w:p>
  </w:footnote>
  <w:footnote w:type="continuationSeparator" w:id="1">
    <w:p w:rsidR="0018480B" w:rsidRDefault="0018480B" w:rsidP="00525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.75pt" o:bullet="t">
        <v:imagedata r:id="rId1" o:title="BD21302_"/>
      </v:shape>
    </w:pict>
  </w:numPicBullet>
  <w:numPicBullet w:numPicBulletId="1">
    <w:pict>
      <v:shape id="_x0000_i1030" type="#_x0000_t75" style="width:11.25pt;height:11.25pt" o:bullet="t">
        <v:imagedata r:id="rId2" o:title="mso8E95"/>
      </v:shape>
    </w:pict>
  </w:numPicBullet>
  <w:abstractNum w:abstractNumId="0">
    <w:nsid w:val="01320934"/>
    <w:multiLevelType w:val="hybridMultilevel"/>
    <w:tmpl w:val="C0F64A08"/>
    <w:lvl w:ilvl="0" w:tplc="95E627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E787E35"/>
    <w:multiLevelType w:val="hybridMultilevel"/>
    <w:tmpl w:val="C9E866FA"/>
    <w:lvl w:ilvl="0" w:tplc="A09618AC">
      <w:numFmt w:val="bullet"/>
      <w:lvlText w:val="•"/>
      <w:lvlJc w:val="left"/>
      <w:pPr>
        <w:ind w:left="180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9942B2B"/>
    <w:multiLevelType w:val="hybridMultilevel"/>
    <w:tmpl w:val="85164604"/>
    <w:lvl w:ilvl="0" w:tplc="90CECC6A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102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694"/>
    <w:rsid w:val="00002BDF"/>
    <w:rsid w:val="00010690"/>
    <w:rsid w:val="00013C88"/>
    <w:rsid w:val="00013F44"/>
    <w:rsid w:val="00015C0D"/>
    <w:rsid w:val="00017C30"/>
    <w:rsid w:val="000257D1"/>
    <w:rsid w:val="00037A03"/>
    <w:rsid w:val="00045738"/>
    <w:rsid w:val="00053BE9"/>
    <w:rsid w:val="0005436A"/>
    <w:rsid w:val="00056198"/>
    <w:rsid w:val="00056C31"/>
    <w:rsid w:val="00062667"/>
    <w:rsid w:val="00063262"/>
    <w:rsid w:val="000632A4"/>
    <w:rsid w:val="000633C5"/>
    <w:rsid w:val="00063DE3"/>
    <w:rsid w:val="00070D9B"/>
    <w:rsid w:val="00071DAB"/>
    <w:rsid w:val="00071FB1"/>
    <w:rsid w:val="0007488C"/>
    <w:rsid w:val="0007552D"/>
    <w:rsid w:val="00080FAA"/>
    <w:rsid w:val="000850B1"/>
    <w:rsid w:val="00086678"/>
    <w:rsid w:val="00087B69"/>
    <w:rsid w:val="00092A12"/>
    <w:rsid w:val="00094AC0"/>
    <w:rsid w:val="0009759E"/>
    <w:rsid w:val="000A5636"/>
    <w:rsid w:val="000A7B61"/>
    <w:rsid w:val="000B07FD"/>
    <w:rsid w:val="000B7414"/>
    <w:rsid w:val="000B75C6"/>
    <w:rsid w:val="000C518D"/>
    <w:rsid w:val="000D0F88"/>
    <w:rsid w:val="000E5AA4"/>
    <w:rsid w:val="000E5F63"/>
    <w:rsid w:val="000E6BB0"/>
    <w:rsid w:val="000E7AE6"/>
    <w:rsid w:val="000F0681"/>
    <w:rsid w:val="000F3A51"/>
    <w:rsid w:val="000F7D07"/>
    <w:rsid w:val="00103593"/>
    <w:rsid w:val="00103FE5"/>
    <w:rsid w:val="001110CC"/>
    <w:rsid w:val="0011146B"/>
    <w:rsid w:val="00111ABE"/>
    <w:rsid w:val="00113CF1"/>
    <w:rsid w:val="0011409A"/>
    <w:rsid w:val="0011688E"/>
    <w:rsid w:val="00117F79"/>
    <w:rsid w:val="00124BE9"/>
    <w:rsid w:val="00124D49"/>
    <w:rsid w:val="00125CD3"/>
    <w:rsid w:val="00136953"/>
    <w:rsid w:val="00147266"/>
    <w:rsid w:val="00153AC8"/>
    <w:rsid w:val="00154228"/>
    <w:rsid w:val="001559A5"/>
    <w:rsid w:val="00162CBC"/>
    <w:rsid w:val="00164572"/>
    <w:rsid w:val="001667CB"/>
    <w:rsid w:val="00180048"/>
    <w:rsid w:val="0018480B"/>
    <w:rsid w:val="001900A1"/>
    <w:rsid w:val="00195B01"/>
    <w:rsid w:val="00196A02"/>
    <w:rsid w:val="001B21EF"/>
    <w:rsid w:val="001B7F0C"/>
    <w:rsid w:val="001C6EC5"/>
    <w:rsid w:val="001C7AF9"/>
    <w:rsid w:val="001D2E58"/>
    <w:rsid w:val="001D5208"/>
    <w:rsid w:val="001D5786"/>
    <w:rsid w:val="001D6B68"/>
    <w:rsid w:val="001E1DAB"/>
    <w:rsid w:val="001E2DA0"/>
    <w:rsid w:val="001E4769"/>
    <w:rsid w:val="001F0D8E"/>
    <w:rsid w:val="001F2986"/>
    <w:rsid w:val="001F3121"/>
    <w:rsid w:val="001F4B94"/>
    <w:rsid w:val="001F726C"/>
    <w:rsid w:val="00201949"/>
    <w:rsid w:val="00202AF2"/>
    <w:rsid w:val="00207AB6"/>
    <w:rsid w:val="0021141F"/>
    <w:rsid w:val="00215CDE"/>
    <w:rsid w:val="002220F5"/>
    <w:rsid w:val="00231452"/>
    <w:rsid w:val="002314B8"/>
    <w:rsid w:val="002372CB"/>
    <w:rsid w:val="00240A91"/>
    <w:rsid w:val="00250370"/>
    <w:rsid w:val="0025395D"/>
    <w:rsid w:val="00254EAA"/>
    <w:rsid w:val="00257253"/>
    <w:rsid w:val="002610A7"/>
    <w:rsid w:val="00267BAE"/>
    <w:rsid w:val="00274D33"/>
    <w:rsid w:val="00277E28"/>
    <w:rsid w:val="00282FA7"/>
    <w:rsid w:val="00285DE9"/>
    <w:rsid w:val="00287225"/>
    <w:rsid w:val="00291FA6"/>
    <w:rsid w:val="00292606"/>
    <w:rsid w:val="00296E73"/>
    <w:rsid w:val="00296F9C"/>
    <w:rsid w:val="002A1F33"/>
    <w:rsid w:val="002A4247"/>
    <w:rsid w:val="002C06A3"/>
    <w:rsid w:val="002C2305"/>
    <w:rsid w:val="002C2831"/>
    <w:rsid w:val="002C5143"/>
    <w:rsid w:val="002C533D"/>
    <w:rsid w:val="002C6F6D"/>
    <w:rsid w:val="002D0B7C"/>
    <w:rsid w:val="002D2E14"/>
    <w:rsid w:val="002D513C"/>
    <w:rsid w:val="002E1B95"/>
    <w:rsid w:val="002E1C82"/>
    <w:rsid w:val="002E598D"/>
    <w:rsid w:val="002E5A44"/>
    <w:rsid w:val="002F7E73"/>
    <w:rsid w:val="00301677"/>
    <w:rsid w:val="00307E7F"/>
    <w:rsid w:val="0031120D"/>
    <w:rsid w:val="0031240C"/>
    <w:rsid w:val="003136ED"/>
    <w:rsid w:val="00316C35"/>
    <w:rsid w:val="00333FE2"/>
    <w:rsid w:val="00350795"/>
    <w:rsid w:val="00353EAE"/>
    <w:rsid w:val="003569E6"/>
    <w:rsid w:val="003644C3"/>
    <w:rsid w:val="003673DC"/>
    <w:rsid w:val="00371B7A"/>
    <w:rsid w:val="003814E5"/>
    <w:rsid w:val="00384EDC"/>
    <w:rsid w:val="003859A2"/>
    <w:rsid w:val="003878BF"/>
    <w:rsid w:val="003923F6"/>
    <w:rsid w:val="00393DAE"/>
    <w:rsid w:val="00394EC6"/>
    <w:rsid w:val="003C0137"/>
    <w:rsid w:val="003C10A0"/>
    <w:rsid w:val="003C1ECF"/>
    <w:rsid w:val="003C6876"/>
    <w:rsid w:val="003D1C60"/>
    <w:rsid w:val="003D2111"/>
    <w:rsid w:val="003D5D65"/>
    <w:rsid w:val="003D628A"/>
    <w:rsid w:val="003E0898"/>
    <w:rsid w:val="003E1AA9"/>
    <w:rsid w:val="003E1AC5"/>
    <w:rsid w:val="003E2863"/>
    <w:rsid w:val="003E36C0"/>
    <w:rsid w:val="003F23D2"/>
    <w:rsid w:val="003F589D"/>
    <w:rsid w:val="003F73BB"/>
    <w:rsid w:val="004051FC"/>
    <w:rsid w:val="00405D40"/>
    <w:rsid w:val="00415C06"/>
    <w:rsid w:val="0041677F"/>
    <w:rsid w:val="00416EC3"/>
    <w:rsid w:val="00417176"/>
    <w:rsid w:val="00421761"/>
    <w:rsid w:val="00430FC4"/>
    <w:rsid w:val="00434F64"/>
    <w:rsid w:val="00436293"/>
    <w:rsid w:val="00440A7A"/>
    <w:rsid w:val="00441745"/>
    <w:rsid w:val="00451543"/>
    <w:rsid w:val="00452E6E"/>
    <w:rsid w:val="00453F02"/>
    <w:rsid w:val="004565A9"/>
    <w:rsid w:val="004634FD"/>
    <w:rsid w:val="00464305"/>
    <w:rsid w:val="00474080"/>
    <w:rsid w:val="00482CDA"/>
    <w:rsid w:val="0048553F"/>
    <w:rsid w:val="00486E13"/>
    <w:rsid w:val="0048740D"/>
    <w:rsid w:val="00493A48"/>
    <w:rsid w:val="004941B2"/>
    <w:rsid w:val="004A0AAF"/>
    <w:rsid w:val="004A7A8B"/>
    <w:rsid w:val="004A7F66"/>
    <w:rsid w:val="004B3D64"/>
    <w:rsid w:val="004C55A8"/>
    <w:rsid w:val="004C7569"/>
    <w:rsid w:val="004D1626"/>
    <w:rsid w:val="004D17E8"/>
    <w:rsid w:val="004D7096"/>
    <w:rsid w:val="004E6127"/>
    <w:rsid w:val="004E6B90"/>
    <w:rsid w:val="00503317"/>
    <w:rsid w:val="00504766"/>
    <w:rsid w:val="00510601"/>
    <w:rsid w:val="00514369"/>
    <w:rsid w:val="00515F78"/>
    <w:rsid w:val="00524594"/>
    <w:rsid w:val="00525A00"/>
    <w:rsid w:val="005312F0"/>
    <w:rsid w:val="005407AD"/>
    <w:rsid w:val="00540E19"/>
    <w:rsid w:val="00542867"/>
    <w:rsid w:val="0054721C"/>
    <w:rsid w:val="0055051A"/>
    <w:rsid w:val="00554B1F"/>
    <w:rsid w:val="00557A4C"/>
    <w:rsid w:val="00560C31"/>
    <w:rsid w:val="0056207E"/>
    <w:rsid w:val="00562FA1"/>
    <w:rsid w:val="005639B9"/>
    <w:rsid w:val="00571B4F"/>
    <w:rsid w:val="00575A59"/>
    <w:rsid w:val="00575AC1"/>
    <w:rsid w:val="00581476"/>
    <w:rsid w:val="005A2981"/>
    <w:rsid w:val="005A7EF7"/>
    <w:rsid w:val="005B0243"/>
    <w:rsid w:val="005B29F1"/>
    <w:rsid w:val="005B349B"/>
    <w:rsid w:val="005B689E"/>
    <w:rsid w:val="005C3573"/>
    <w:rsid w:val="005C3D7B"/>
    <w:rsid w:val="005C6E73"/>
    <w:rsid w:val="005D27B2"/>
    <w:rsid w:val="005D2983"/>
    <w:rsid w:val="005D2C97"/>
    <w:rsid w:val="005D34D5"/>
    <w:rsid w:val="005E11CF"/>
    <w:rsid w:val="005E565E"/>
    <w:rsid w:val="005E7833"/>
    <w:rsid w:val="005F5504"/>
    <w:rsid w:val="005F57A4"/>
    <w:rsid w:val="005F7F97"/>
    <w:rsid w:val="006037D5"/>
    <w:rsid w:val="006040B5"/>
    <w:rsid w:val="00607B6F"/>
    <w:rsid w:val="006134B6"/>
    <w:rsid w:val="00613CCE"/>
    <w:rsid w:val="00622C5B"/>
    <w:rsid w:val="00623696"/>
    <w:rsid w:val="0062620D"/>
    <w:rsid w:val="00630CEA"/>
    <w:rsid w:val="006338BC"/>
    <w:rsid w:val="00634363"/>
    <w:rsid w:val="00634698"/>
    <w:rsid w:val="00634C61"/>
    <w:rsid w:val="006363EB"/>
    <w:rsid w:val="006408A5"/>
    <w:rsid w:val="006413FB"/>
    <w:rsid w:val="0064303D"/>
    <w:rsid w:val="00647425"/>
    <w:rsid w:val="00650E4E"/>
    <w:rsid w:val="0065117E"/>
    <w:rsid w:val="006514BE"/>
    <w:rsid w:val="00660586"/>
    <w:rsid w:val="00663494"/>
    <w:rsid w:val="0066687F"/>
    <w:rsid w:val="00666ACB"/>
    <w:rsid w:val="006745F6"/>
    <w:rsid w:val="006A0788"/>
    <w:rsid w:val="006A2164"/>
    <w:rsid w:val="006B085C"/>
    <w:rsid w:val="006C4E21"/>
    <w:rsid w:val="006D2179"/>
    <w:rsid w:val="006D4630"/>
    <w:rsid w:val="007034DA"/>
    <w:rsid w:val="00705688"/>
    <w:rsid w:val="007059F1"/>
    <w:rsid w:val="00706097"/>
    <w:rsid w:val="00712C3E"/>
    <w:rsid w:val="00714760"/>
    <w:rsid w:val="00723361"/>
    <w:rsid w:val="00737048"/>
    <w:rsid w:val="007420C0"/>
    <w:rsid w:val="0074466C"/>
    <w:rsid w:val="007479FB"/>
    <w:rsid w:val="00751982"/>
    <w:rsid w:val="0075478D"/>
    <w:rsid w:val="00755947"/>
    <w:rsid w:val="00760BA4"/>
    <w:rsid w:val="007744D6"/>
    <w:rsid w:val="00782D5E"/>
    <w:rsid w:val="007833BC"/>
    <w:rsid w:val="0079160F"/>
    <w:rsid w:val="0079532A"/>
    <w:rsid w:val="007A79EB"/>
    <w:rsid w:val="007B0572"/>
    <w:rsid w:val="007B6293"/>
    <w:rsid w:val="007B65F5"/>
    <w:rsid w:val="007C0921"/>
    <w:rsid w:val="007C1588"/>
    <w:rsid w:val="007C3B30"/>
    <w:rsid w:val="007C6753"/>
    <w:rsid w:val="007C71FC"/>
    <w:rsid w:val="007D15D2"/>
    <w:rsid w:val="007D302D"/>
    <w:rsid w:val="007D31AE"/>
    <w:rsid w:val="007D3372"/>
    <w:rsid w:val="007D7C40"/>
    <w:rsid w:val="007E1F2F"/>
    <w:rsid w:val="007E3DD5"/>
    <w:rsid w:val="007E5CE9"/>
    <w:rsid w:val="007F4B72"/>
    <w:rsid w:val="00800F4B"/>
    <w:rsid w:val="00801C38"/>
    <w:rsid w:val="00801E7B"/>
    <w:rsid w:val="00812740"/>
    <w:rsid w:val="008134AC"/>
    <w:rsid w:val="00813E9E"/>
    <w:rsid w:val="008154AE"/>
    <w:rsid w:val="00817654"/>
    <w:rsid w:val="00822C2F"/>
    <w:rsid w:val="00825FEB"/>
    <w:rsid w:val="00832C96"/>
    <w:rsid w:val="00835E88"/>
    <w:rsid w:val="00843150"/>
    <w:rsid w:val="008441FB"/>
    <w:rsid w:val="008446A0"/>
    <w:rsid w:val="00850F55"/>
    <w:rsid w:val="00851031"/>
    <w:rsid w:val="0085697A"/>
    <w:rsid w:val="00860ABB"/>
    <w:rsid w:val="00862B8D"/>
    <w:rsid w:val="00866E92"/>
    <w:rsid w:val="008732F0"/>
    <w:rsid w:val="008758FF"/>
    <w:rsid w:val="00876391"/>
    <w:rsid w:val="00880896"/>
    <w:rsid w:val="00884887"/>
    <w:rsid w:val="0088729D"/>
    <w:rsid w:val="00892B79"/>
    <w:rsid w:val="008965BD"/>
    <w:rsid w:val="008B3EBE"/>
    <w:rsid w:val="008C215F"/>
    <w:rsid w:val="008C33B7"/>
    <w:rsid w:val="008C623B"/>
    <w:rsid w:val="008D38CF"/>
    <w:rsid w:val="008D5174"/>
    <w:rsid w:val="008E0385"/>
    <w:rsid w:val="008E1F8C"/>
    <w:rsid w:val="008F001F"/>
    <w:rsid w:val="008F1C96"/>
    <w:rsid w:val="008F51F5"/>
    <w:rsid w:val="0090266E"/>
    <w:rsid w:val="009029DF"/>
    <w:rsid w:val="00904261"/>
    <w:rsid w:val="00905FAA"/>
    <w:rsid w:val="009061E7"/>
    <w:rsid w:val="0091371C"/>
    <w:rsid w:val="0091775E"/>
    <w:rsid w:val="00920393"/>
    <w:rsid w:val="00925594"/>
    <w:rsid w:val="00935D86"/>
    <w:rsid w:val="00941ACB"/>
    <w:rsid w:val="00946365"/>
    <w:rsid w:val="009477B6"/>
    <w:rsid w:val="00963447"/>
    <w:rsid w:val="0096395A"/>
    <w:rsid w:val="009642D1"/>
    <w:rsid w:val="00965BC1"/>
    <w:rsid w:val="009662EE"/>
    <w:rsid w:val="009772E4"/>
    <w:rsid w:val="00993CF9"/>
    <w:rsid w:val="0099468B"/>
    <w:rsid w:val="009978FC"/>
    <w:rsid w:val="009A06C7"/>
    <w:rsid w:val="009A1E63"/>
    <w:rsid w:val="009A352F"/>
    <w:rsid w:val="009B138E"/>
    <w:rsid w:val="009B3B6A"/>
    <w:rsid w:val="009B4548"/>
    <w:rsid w:val="009C187D"/>
    <w:rsid w:val="009C2178"/>
    <w:rsid w:val="009C39A7"/>
    <w:rsid w:val="009C57F5"/>
    <w:rsid w:val="009C7C11"/>
    <w:rsid w:val="009D0FA9"/>
    <w:rsid w:val="009E1B72"/>
    <w:rsid w:val="009E4E75"/>
    <w:rsid w:val="009F6DC2"/>
    <w:rsid w:val="00A00014"/>
    <w:rsid w:val="00A05314"/>
    <w:rsid w:val="00A0693D"/>
    <w:rsid w:val="00A1199F"/>
    <w:rsid w:val="00A129DB"/>
    <w:rsid w:val="00A21933"/>
    <w:rsid w:val="00A23C48"/>
    <w:rsid w:val="00A32DAF"/>
    <w:rsid w:val="00A359A1"/>
    <w:rsid w:val="00A37179"/>
    <w:rsid w:val="00A46038"/>
    <w:rsid w:val="00A5787A"/>
    <w:rsid w:val="00A60174"/>
    <w:rsid w:val="00A615AE"/>
    <w:rsid w:val="00A62825"/>
    <w:rsid w:val="00A67961"/>
    <w:rsid w:val="00A86E10"/>
    <w:rsid w:val="00A90A4E"/>
    <w:rsid w:val="00A9118C"/>
    <w:rsid w:val="00A93039"/>
    <w:rsid w:val="00AA5D6E"/>
    <w:rsid w:val="00AB22D0"/>
    <w:rsid w:val="00AB3C59"/>
    <w:rsid w:val="00AC2376"/>
    <w:rsid w:val="00AC3131"/>
    <w:rsid w:val="00AC4FDE"/>
    <w:rsid w:val="00AC6E3E"/>
    <w:rsid w:val="00AD2F7B"/>
    <w:rsid w:val="00AD53A3"/>
    <w:rsid w:val="00AE0C7E"/>
    <w:rsid w:val="00AE4730"/>
    <w:rsid w:val="00AE7917"/>
    <w:rsid w:val="00AF6089"/>
    <w:rsid w:val="00AF6A0F"/>
    <w:rsid w:val="00B04F40"/>
    <w:rsid w:val="00B06AD2"/>
    <w:rsid w:val="00B110F8"/>
    <w:rsid w:val="00B15D29"/>
    <w:rsid w:val="00B30540"/>
    <w:rsid w:val="00B42740"/>
    <w:rsid w:val="00B43003"/>
    <w:rsid w:val="00B47552"/>
    <w:rsid w:val="00B47FAB"/>
    <w:rsid w:val="00B5043E"/>
    <w:rsid w:val="00B52E11"/>
    <w:rsid w:val="00B574B8"/>
    <w:rsid w:val="00B624A9"/>
    <w:rsid w:val="00B63583"/>
    <w:rsid w:val="00B63B00"/>
    <w:rsid w:val="00B660A8"/>
    <w:rsid w:val="00B73918"/>
    <w:rsid w:val="00B73D71"/>
    <w:rsid w:val="00B771EA"/>
    <w:rsid w:val="00B84904"/>
    <w:rsid w:val="00B85CDB"/>
    <w:rsid w:val="00B9468C"/>
    <w:rsid w:val="00BA0537"/>
    <w:rsid w:val="00BA2B57"/>
    <w:rsid w:val="00BA604A"/>
    <w:rsid w:val="00BC3583"/>
    <w:rsid w:val="00BC4B8A"/>
    <w:rsid w:val="00BC5C69"/>
    <w:rsid w:val="00BD30E7"/>
    <w:rsid w:val="00BE225B"/>
    <w:rsid w:val="00BE664E"/>
    <w:rsid w:val="00BF2152"/>
    <w:rsid w:val="00BF27F6"/>
    <w:rsid w:val="00C00323"/>
    <w:rsid w:val="00C022A8"/>
    <w:rsid w:val="00C02686"/>
    <w:rsid w:val="00C02EC5"/>
    <w:rsid w:val="00C02F55"/>
    <w:rsid w:val="00C1270F"/>
    <w:rsid w:val="00C12722"/>
    <w:rsid w:val="00C22A9F"/>
    <w:rsid w:val="00C31424"/>
    <w:rsid w:val="00C45630"/>
    <w:rsid w:val="00C45BA5"/>
    <w:rsid w:val="00C57D98"/>
    <w:rsid w:val="00C608E8"/>
    <w:rsid w:val="00C60E17"/>
    <w:rsid w:val="00C62465"/>
    <w:rsid w:val="00C643B0"/>
    <w:rsid w:val="00C64AD3"/>
    <w:rsid w:val="00C661A9"/>
    <w:rsid w:val="00C7335D"/>
    <w:rsid w:val="00C76322"/>
    <w:rsid w:val="00C764F2"/>
    <w:rsid w:val="00C77A7C"/>
    <w:rsid w:val="00C8262C"/>
    <w:rsid w:val="00C8770B"/>
    <w:rsid w:val="00C920A9"/>
    <w:rsid w:val="00C93BCA"/>
    <w:rsid w:val="00C95D16"/>
    <w:rsid w:val="00CA456E"/>
    <w:rsid w:val="00CB4292"/>
    <w:rsid w:val="00CB47AF"/>
    <w:rsid w:val="00CC784F"/>
    <w:rsid w:val="00CD53F7"/>
    <w:rsid w:val="00CD730D"/>
    <w:rsid w:val="00CD7680"/>
    <w:rsid w:val="00CE15CB"/>
    <w:rsid w:val="00CE212F"/>
    <w:rsid w:val="00CE5606"/>
    <w:rsid w:val="00CE5AF2"/>
    <w:rsid w:val="00CF01BD"/>
    <w:rsid w:val="00CF3EF5"/>
    <w:rsid w:val="00D01C44"/>
    <w:rsid w:val="00D03B7E"/>
    <w:rsid w:val="00D04642"/>
    <w:rsid w:val="00D05514"/>
    <w:rsid w:val="00D05F72"/>
    <w:rsid w:val="00D06D47"/>
    <w:rsid w:val="00D06F6B"/>
    <w:rsid w:val="00D1097F"/>
    <w:rsid w:val="00D3151D"/>
    <w:rsid w:val="00D34669"/>
    <w:rsid w:val="00D34BAA"/>
    <w:rsid w:val="00D434B3"/>
    <w:rsid w:val="00D44B26"/>
    <w:rsid w:val="00D45521"/>
    <w:rsid w:val="00D45714"/>
    <w:rsid w:val="00D45A84"/>
    <w:rsid w:val="00D476E0"/>
    <w:rsid w:val="00D50BC0"/>
    <w:rsid w:val="00D533BE"/>
    <w:rsid w:val="00D53D08"/>
    <w:rsid w:val="00D6368B"/>
    <w:rsid w:val="00D672DA"/>
    <w:rsid w:val="00D67F36"/>
    <w:rsid w:val="00D71470"/>
    <w:rsid w:val="00D71A0B"/>
    <w:rsid w:val="00D72AB8"/>
    <w:rsid w:val="00D75F55"/>
    <w:rsid w:val="00D85060"/>
    <w:rsid w:val="00D8725F"/>
    <w:rsid w:val="00D87D0C"/>
    <w:rsid w:val="00D90549"/>
    <w:rsid w:val="00D90B3A"/>
    <w:rsid w:val="00D91497"/>
    <w:rsid w:val="00D92998"/>
    <w:rsid w:val="00D936C5"/>
    <w:rsid w:val="00D94BC0"/>
    <w:rsid w:val="00D97078"/>
    <w:rsid w:val="00D97551"/>
    <w:rsid w:val="00DB5053"/>
    <w:rsid w:val="00DB6C5A"/>
    <w:rsid w:val="00DD49B1"/>
    <w:rsid w:val="00DD4A67"/>
    <w:rsid w:val="00DD6B4E"/>
    <w:rsid w:val="00DE2336"/>
    <w:rsid w:val="00DE33A4"/>
    <w:rsid w:val="00DE52E5"/>
    <w:rsid w:val="00DF4779"/>
    <w:rsid w:val="00E0064B"/>
    <w:rsid w:val="00E052D0"/>
    <w:rsid w:val="00E161A9"/>
    <w:rsid w:val="00E164D3"/>
    <w:rsid w:val="00E20694"/>
    <w:rsid w:val="00E233C0"/>
    <w:rsid w:val="00E269ED"/>
    <w:rsid w:val="00E31F1A"/>
    <w:rsid w:val="00E34F44"/>
    <w:rsid w:val="00E3654E"/>
    <w:rsid w:val="00E36F6E"/>
    <w:rsid w:val="00E36F94"/>
    <w:rsid w:val="00E41C9B"/>
    <w:rsid w:val="00E46C64"/>
    <w:rsid w:val="00E6126E"/>
    <w:rsid w:val="00E638BC"/>
    <w:rsid w:val="00E66245"/>
    <w:rsid w:val="00E70711"/>
    <w:rsid w:val="00E76E29"/>
    <w:rsid w:val="00E85C41"/>
    <w:rsid w:val="00E910A3"/>
    <w:rsid w:val="00E94643"/>
    <w:rsid w:val="00EA63B1"/>
    <w:rsid w:val="00EB2344"/>
    <w:rsid w:val="00EB5B06"/>
    <w:rsid w:val="00EC1452"/>
    <w:rsid w:val="00EC1DB1"/>
    <w:rsid w:val="00EC4B66"/>
    <w:rsid w:val="00EC544A"/>
    <w:rsid w:val="00EC5DE0"/>
    <w:rsid w:val="00ED091E"/>
    <w:rsid w:val="00ED1066"/>
    <w:rsid w:val="00ED4D8C"/>
    <w:rsid w:val="00EE1F8F"/>
    <w:rsid w:val="00EF6113"/>
    <w:rsid w:val="00F00228"/>
    <w:rsid w:val="00F04ACA"/>
    <w:rsid w:val="00F078CF"/>
    <w:rsid w:val="00F1224B"/>
    <w:rsid w:val="00F20F91"/>
    <w:rsid w:val="00F26DF6"/>
    <w:rsid w:val="00F31038"/>
    <w:rsid w:val="00F3185E"/>
    <w:rsid w:val="00F3188B"/>
    <w:rsid w:val="00F37895"/>
    <w:rsid w:val="00F60A4E"/>
    <w:rsid w:val="00F60CBB"/>
    <w:rsid w:val="00F62606"/>
    <w:rsid w:val="00F6734D"/>
    <w:rsid w:val="00F7069D"/>
    <w:rsid w:val="00F71B21"/>
    <w:rsid w:val="00F73223"/>
    <w:rsid w:val="00F73E21"/>
    <w:rsid w:val="00F76391"/>
    <w:rsid w:val="00F84D90"/>
    <w:rsid w:val="00F86FBC"/>
    <w:rsid w:val="00F92A0E"/>
    <w:rsid w:val="00F94F3A"/>
    <w:rsid w:val="00F96F07"/>
    <w:rsid w:val="00FA06DD"/>
    <w:rsid w:val="00FA3666"/>
    <w:rsid w:val="00FA6287"/>
    <w:rsid w:val="00FA6F56"/>
    <w:rsid w:val="00FB036D"/>
    <w:rsid w:val="00FB1726"/>
    <w:rsid w:val="00FB548E"/>
    <w:rsid w:val="00FB58A7"/>
    <w:rsid w:val="00FC1F6B"/>
    <w:rsid w:val="00FC2A36"/>
    <w:rsid w:val="00FC2BBF"/>
    <w:rsid w:val="00FD0718"/>
    <w:rsid w:val="00FD0FBC"/>
    <w:rsid w:val="00FD28D9"/>
    <w:rsid w:val="00FD2B28"/>
    <w:rsid w:val="00FD3D5B"/>
    <w:rsid w:val="00FF07EC"/>
    <w:rsid w:val="00FF0B71"/>
    <w:rsid w:val="00FF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style="mso-position-horizontal-relative:margin" fillcolor="none [2404]" stroke="f" strokecolor="none [2406]">
      <v:fill color="none [2404]"/>
      <v:stroke color="none [2406]" on="f"/>
    </o:shapedefaults>
    <o:shapelayout v:ext="edit">
      <o:idmap v:ext="edit" data="1,7"/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21"/>
  </w:style>
  <w:style w:type="paragraph" w:styleId="Heading2">
    <w:name w:val="heading 2"/>
    <w:basedOn w:val="Heading6"/>
    <w:next w:val="Normal"/>
    <w:link w:val="Heading2Char"/>
    <w:uiPriority w:val="9"/>
    <w:unhideWhenUsed/>
    <w:qFormat/>
    <w:rsid w:val="006C4E21"/>
    <w:pPr>
      <w:jc w:val="center"/>
      <w:outlineLvl w:val="1"/>
    </w:pPr>
    <w:rPr>
      <w:rFonts w:asciiTheme="majorHAnsi" w:hAnsiTheme="majorHAnsi"/>
      <w:color w:val="244061" w:themeColor="accent1" w:themeShade="80"/>
    </w:rPr>
  </w:style>
  <w:style w:type="paragraph" w:styleId="Heading3">
    <w:name w:val="heading 3"/>
    <w:basedOn w:val="Heading6"/>
    <w:next w:val="Normal"/>
    <w:link w:val="Heading3Char"/>
    <w:uiPriority w:val="9"/>
    <w:unhideWhenUsed/>
    <w:qFormat/>
    <w:rsid w:val="006C4E21"/>
    <w:pPr>
      <w:spacing w:before="200" w:after="200"/>
      <w:ind w:left="1440"/>
      <w:jc w:val="right"/>
      <w:outlineLvl w:val="2"/>
    </w:pPr>
    <w:rPr>
      <w:rFonts w:asciiTheme="minorHAnsi" w:hAnsiTheme="minorHAns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E21"/>
    <w:pPr>
      <w:spacing w:after="400" w:line="240" w:lineRule="auto"/>
      <w:ind w:left="1440"/>
      <w:outlineLvl w:val="3"/>
    </w:pPr>
    <w:rPr>
      <w:color w:val="E36C0A" w:themeColor="accent6" w:themeShade="BF"/>
      <w:sz w:val="32"/>
    </w:rPr>
  </w:style>
  <w:style w:type="paragraph" w:styleId="Heading6">
    <w:name w:val="heading 6"/>
    <w:basedOn w:val="Normal"/>
    <w:next w:val="Normal"/>
    <w:link w:val="Heading6Char"/>
    <w:unhideWhenUsed/>
    <w:rsid w:val="006C4E2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1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1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8D"/>
    <w:rPr>
      <w:rFonts w:ascii="Tahoma" w:hAnsi="Tahoma" w:cs="Mangal"/>
      <w:sz w:val="16"/>
      <w:szCs w:val="14"/>
    </w:rPr>
  </w:style>
  <w:style w:type="paragraph" w:customStyle="1" w:styleId="TitleCover">
    <w:name w:val="Title Cover"/>
    <w:basedOn w:val="Normal"/>
    <w:next w:val="Normal"/>
    <w:rsid w:val="00CE5606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17365D" w:themeColor="text2" w:themeShade="BF"/>
      <w:spacing w:val="65"/>
      <w:kern w:val="20"/>
      <w:sz w:val="40"/>
      <w:szCs w:val="40"/>
      <w:lang w:bidi="ar-SA"/>
    </w:rPr>
  </w:style>
  <w:style w:type="character" w:customStyle="1" w:styleId="Heading6Char">
    <w:name w:val="Heading 6 Char"/>
    <w:basedOn w:val="DefaultParagraphFont"/>
    <w:link w:val="Heading6"/>
    <w:rsid w:val="006C4E21"/>
    <w:rPr>
      <w:rFonts w:ascii="Times New Roman" w:eastAsia="Times New Roman" w:hAnsi="Times New Roman" w:cs="Times New Roman"/>
      <w:color w:val="17365D" w:themeColor="text2" w:themeShade="BF"/>
      <w:sz w:val="60"/>
      <w:lang w:bidi="ar-SA"/>
    </w:rPr>
  </w:style>
  <w:style w:type="paragraph" w:customStyle="1" w:styleId="SubtitleCover">
    <w:name w:val="Subtitle Cover"/>
    <w:basedOn w:val="TitleCover"/>
    <w:next w:val="Normal"/>
    <w:rsid w:val="00063262"/>
    <w:rPr>
      <w:sz w:val="32"/>
      <w:szCs w:val="32"/>
    </w:rPr>
  </w:style>
  <w:style w:type="paragraph" w:customStyle="1" w:styleId="TabName">
    <w:name w:val="Tab Name"/>
    <w:basedOn w:val="Normal"/>
    <w:rsid w:val="006C4E21"/>
    <w:pPr>
      <w:spacing w:after="0" w:line="240" w:lineRule="auto"/>
      <w:ind w:left="113" w:right="113"/>
      <w:jc w:val="center"/>
    </w:pPr>
    <w:rPr>
      <w:rFonts w:asciiTheme="majorHAnsi" w:eastAsia="Times New Roman" w:hAnsiTheme="majorHAnsi" w:cs="Times New Roman"/>
      <w:color w:val="DBE5F1" w:themeColor="accent1" w:themeTint="33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5A00"/>
  </w:style>
  <w:style w:type="paragraph" w:styleId="Footer">
    <w:name w:val="footer"/>
    <w:basedOn w:val="Normal"/>
    <w:link w:val="FooterChar"/>
    <w:uiPriority w:val="99"/>
    <w:semiHidden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A00"/>
  </w:style>
  <w:style w:type="table" w:styleId="TableGrid">
    <w:name w:val="Table Grid"/>
    <w:basedOn w:val="TableNormal"/>
    <w:uiPriority w:val="59"/>
    <w:rsid w:val="00CE5A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E21"/>
    <w:pPr>
      <w:numPr>
        <w:numId w:val="1"/>
      </w:numPr>
      <w:spacing w:after="400" w:line="240" w:lineRule="auto"/>
    </w:pPr>
    <w:rPr>
      <w:color w:val="E36C0A" w:themeColor="accent6" w:themeShade="BF"/>
      <w:sz w:val="32"/>
    </w:rPr>
  </w:style>
  <w:style w:type="paragraph" w:customStyle="1" w:styleId="1Spine">
    <w:name w:val="1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44"/>
      <w:szCs w:val="44"/>
    </w:rPr>
  </w:style>
  <w:style w:type="paragraph" w:customStyle="1" w:styleId="15Spine">
    <w:name w:val="1.5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48"/>
      <w:szCs w:val="48"/>
    </w:rPr>
  </w:style>
  <w:style w:type="paragraph" w:customStyle="1" w:styleId="2Spine">
    <w:name w:val="2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56"/>
      <w:szCs w:val="56"/>
    </w:rPr>
  </w:style>
  <w:style w:type="paragraph" w:customStyle="1" w:styleId="3Spine">
    <w:name w:val="3&quot; Spine"/>
    <w:basedOn w:val="Normal"/>
    <w:qFormat/>
    <w:rsid w:val="006C4E21"/>
    <w:pPr>
      <w:spacing w:after="0" w:line="240" w:lineRule="auto"/>
      <w:jc w:val="center"/>
    </w:pPr>
    <w:rPr>
      <w:b/>
      <w:color w:val="17365D" w:themeColor="text2" w:themeShade="BF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6C4E21"/>
    <w:rPr>
      <w:rFonts w:asciiTheme="majorHAnsi" w:eastAsia="Times New Roman" w:hAnsiTheme="majorHAnsi" w:cs="Times New Roman"/>
      <w:color w:val="244061" w:themeColor="accent1" w:themeShade="80"/>
      <w:sz w:val="6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C4E21"/>
    <w:rPr>
      <w:rFonts w:eastAsia="Times New Roman" w:cs="Times New Roman"/>
      <w:color w:val="17365D" w:themeColor="text2" w:themeShade="BF"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C4E21"/>
    <w:rPr>
      <w:color w:val="E36C0A" w:themeColor="accent6" w:themeShade="BF"/>
      <w:sz w:val="32"/>
    </w:rPr>
  </w:style>
  <w:style w:type="character" w:customStyle="1" w:styleId="apple-style-span">
    <w:name w:val="apple-style-span"/>
    <w:basedOn w:val="DefaultParagraphFont"/>
    <w:rsid w:val="001035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CEA"/>
    <w:rPr>
      <w:rFonts w:ascii="Courier New" w:eastAsia="Times New Roman" w:hAnsi="Courier New" w:cs="Courier New"/>
      <w:sz w:val="20"/>
      <w:szCs w:val="20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C:\Documents%20and%20Settings\tamic\Desktop\TC999D\TC9990301D-PB\TC9990301-IMG05.jpg" TargetMode="External"/><Relationship Id="rId18" Type="http://schemas.openxmlformats.org/officeDocument/2006/relationships/image" Target="media/image10.jpeg"/><Relationship Id="rId26" Type="http://schemas.openxmlformats.org/officeDocument/2006/relationships/hyperlink" Target="http://en.wikipedia.org/wiki/File:Kruskal_Algorithm_3.svg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File:Kruskal_Algorithm_1.svg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hyperlink" Target="http://www.experts-exchange.com/images/28100/Graph.jpg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gif"/><Relationship Id="rId24" Type="http://schemas.openxmlformats.org/officeDocument/2006/relationships/hyperlink" Target="http://en.wikipedia.org/wiki/File:Kruskal_Algorithm_2.svg" TargetMode="External"/><Relationship Id="rId32" Type="http://schemas.openxmlformats.org/officeDocument/2006/relationships/hyperlink" Target="http://en.wikipedia.org/wiki/File:Kruskal_Algorithm_6.svg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experts-exchange.com/images/28103/Kruskal.jpg" TargetMode="External"/><Relationship Id="rId23" Type="http://schemas.openxmlformats.org/officeDocument/2006/relationships/hyperlink" Target="http://en.wikipedia.org/wiki/Arbitrary" TargetMode="External"/><Relationship Id="rId28" Type="http://schemas.openxmlformats.org/officeDocument/2006/relationships/hyperlink" Target="http://en.wikipedia.org/wiki/File:Kruskal_Algorithm_4.svg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en.wikipedia.org/wiki/File:Prim_Algorithm_0.svg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gif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hyperlink" Target="http://en.wikipedia.org/wiki/File:Kruskal_Algorithm_5.svg" TargetMode="External"/><Relationship Id="rId35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hzad\AppData\Roaming\Microsoft\Templates\Student%20report%20notebook%20k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BCFC993B1645E995AA8C9B65867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C1243-2509-4DD5-A57C-F0699718A9E2}"/>
      </w:docPartPr>
      <w:docPartBody>
        <w:p w:rsidR="00F67F4E" w:rsidRDefault="00055596">
          <w:pPr>
            <w:pStyle w:val="5EBCFC993B1645E995AA8C9B65867258"/>
          </w:pPr>
          <w:r w:rsidRPr="00BA0537">
            <w:rPr>
              <w:rStyle w:val="PlaceholderText"/>
              <w:rFonts w:asciiTheme="majorHAnsi" w:hAnsiTheme="majorHAnsi"/>
              <w:b/>
              <w:bCs/>
              <w:color w:val="244061" w:themeColor="accent1" w:themeShade="80"/>
              <w:sz w:val="44"/>
              <w:szCs w:val="44"/>
            </w:rPr>
            <w:t>[1” Binder Spine Insert Title]</w:t>
          </w:r>
        </w:p>
      </w:docPartBody>
    </w:docPart>
    <w:docPart>
      <w:docPartPr>
        <w:name w:val="2CF04CF231044D0C9C431682B5A6E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DD5F-1A9D-4E04-ABF4-C3877B3F0777}"/>
      </w:docPartPr>
      <w:docPartBody>
        <w:p w:rsidR="00F67F4E" w:rsidRDefault="00055596">
          <w:pPr>
            <w:pStyle w:val="2CF04CF231044D0C9C431682B5A6E759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244061" w:themeColor="accent1" w:themeShade="80"/>
              <w:sz w:val="56"/>
              <w:szCs w:val="56"/>
            </w:rPr>
            <w:t>[2” Binder Spine Insert Title]</w:t>
          </w:r>
        </w:p>
      </w:docPartBody>
    </w:docPart>
    <w:docPart>
      <w:docPartPr>
        <w:name w:val="025081E0E6D640A191CC46EA3E826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9E131-62B2-41F4-9477-892F8CB50878}"/>
      </w:docPartPr>
      <w:docPartBody>
        <w:p w:rsidR="00F67F4E" w:rsidRDefault="00055596">
          <w:pPr>
            <w:pStyle w:val="025081E0E6D640A191CC46EA3E826E44"/>
          </w:pPr>
          <w:r w:rsidRPr="00C1270F">
            <w:rPr>
              <w:rStyle w:val="PlaceholderText"/>
              <w:rFonts w:asciiTheme="majorHAnsi" w:hAnsiTheme="majorHAnsi"/>
              <w:b/>
              <w:bCs/>
              <w:color w:val="244061" w:themeColor="accent1" w:themeShade="80"/>
              <w:sz w:val="64"/>
              <w:szCs w:val="64"/>
            </w:rPr>
            <w:t>[3” Binder Spine Insert Title]</w:t>
          </w:r>
        </w:p>
      </w:docPartBody>
    </w:docPart>
    <w:docPart>
      <w:docPartPr>
        <w:name w:val="B1BDD7A8BF36478A8E61870CFDD16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FF6DA-C091-45EE-AF77-61F6129E7EAA}"/>
      </w:docPartPr>
      <w:docPartBody>
        <w:p w:rsidR="00F67F4E" w:rsidRDefault="00055596">
          <w:pPr>
            <w:pStyle w:val="B1BDD7A8BF36478A8E61870CFDD16B19"/>
          </w:pPr>
          <w:r w:rsidRPr="009E4E75">
            <w:rPr>
              <w:rFonts w:asciiTheme="majorHAnsi" w:hAnsiTheme="majorHAnsi"/>
              <w:b/>
              <w:bCs/>
              <w:color w:val="244061" w:themeColor="accent1" w:themeShade="80"/>
              <w:sz w:val="40"/>
              <w:szCs w:val="40"/>
            </w:rPr>
            <w:t>School Name</w:t>
          </w:r>
        </w:p>
      </w:docPartBody>
    </w:docPart>
    <w:docPart>
      <w:docPartPr>
        <w:name w:val="0D895424CED44064A9F900F2C7768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D6629-090D-4637-BDB0-202F62D58A25}"/>
      </w:docPartPr>
      <w:docPartBody>
        <w:p w:rsidR="00F67F4E" w:rsidRDefault="00055596">
          <w:pPr>
            <w:pStyle w:val="0D895424CED44064A9F900F2C7768D80"/>
          </w:pPr>
          <w:r w:rsidRPr="009E4E75">
            <w:rPr>
              <w:rFonts w:asciiTheme="majorHAnsi" w:hAnsiTheme="majorHAnsi"/>
              <w:b/>
              <w:bCs/>
              <w:color w:val="244061" w:themeColor="accent1" w:themeShade="80"/>
              <w:sz w:val="32"/>
              <w:szCs w:val="32"/>
            </w:rPr>
            <w:t>Class Name</w:t>
          </w:r>
        </w:p>
      </w:docPartBody>
    </w:docPart>
    <w:docPart>
      <w:docPartPr>
        <w:name w:val="A0BFC89BE9D2418B925713B044831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0A2A5-FC2F-4ACA-89F2-D4668957B40F}"/>
      </w:docPartPr>
      <w:docPartBody>
        <w:p w:rsidR="00F67F4E" w:rsidRDefault="00055596">
          <w:pPr>
            <w:pStyle w:val="A0BFC89BE9D2418B925713B044831ED9"/>
          </w:pPr>
          <w:r w:rsidRPr="008441FB">
            <w:rPr>
              <w:rFonts w:asciiTheme="majorHAnsi" w:hAnsiTheme="majorHAnsi"/>
              <w:b/>
              <w:bCs/>
              <w:color w:val="244061" w:themeColor="accent1" w:themeShade="80"/>
              <w:sz w:val="28"/>
              <w:szCs w:val="28"/>
            </w:rPr>
            <w:t>Report Notebook</w:t>
          </w:r>
        </w:p>
      </w:docPartBody>
    </w:docPart>
    <w:docPart>
      <w:docPartPr>
        <w:name w:val="2D80D8D5900D447086C1384814EBD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054DB-3695-4F36-8906-EAB52756817D}"/>
      </w:docPartPr>
      <w:docPartBody>
        <w:p w:rsidR="00F67F4E" w:rsidRDefault="00055596">
          <w:pPr>
            <w:pStyle w:val="2D80D8D5900D447086C1384814EBDB7C"/>
          </w:pPr>
          <w:r w:rsidRPr="00125CD3">
            <w:rPr>
              <w:rFonts w:asciiTheme="majorHAnsi" w:hAnsiTheme="majorHAnsi"/>
              <w:b/>
              <w:bCs/>
              <w:color w:val="244061" w:themeColor="accent1" w:themeShade="80"/>
              <w:sz w:val="36"/>
              <w:szCs w:val="36"/>
            </w:rPr>
            <w:t>STUDENT NAME</w:t>
          </w:r>
        </w:p>
      </w:docPartBody>
    </w:docPart>
    <w:docPart>
      <w:docPartPr>
        <w:name w:val="20FFB7BFB7E34A2D9C7885B145872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6E04D-1247-4B7B-80D8-58AA844FD36B}"/>
      </w:docPartPr>
      <w:docPartBody>
        <w:p w:rsidR="00F67F4E" w:rsidRDefault="00055596">
          <w:pPr>
            <w:pStyle w:val="20FFB7BFB7E34A2D9C7885B145872824"/>
          </w:pPr>
          <w:r w:rsidRPr="008F087C">
            <w:rPr>
              <w:rStyle w:val="PlaceholderText"/>
            </w:rPr>
            <w:t>Click here to enter text.</w:t>
          </w:r>
        </w:p>
      </w:docPartBody>
    </w:docPart>
    <w:docPart>
      <w:docPartPr>
        <w:name w:val="915D631539C6410EA49D49AAB8C3D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99E46-E76B-4C29-83C9-8F47DE20A2BE}"/>
      </w:docPartPr>
      <w:docPartBody>
        <w:p w:rsidR="00F67F4E" w:rsidRDefault="00055596">
          <w:pPr>
            <w:pStyle w:val="915D631539C6410EA49D49AAB8C3D238"/>
          </w:pPr>
          <w:r w:rsidRPr="008F087C">
            <w:rPr>
              <w:rStyle w:val="PlaceholderText"/>
            </w:rPr>
            <w:t>Click here to enter text.</w:t>
          </w:r>
        </w:p>
      </w:docPartBody>
    </w:docPart>
    <w:docPart>
      <w:docPartPr>
        <w:name w:val="59F2CE4E588948548E59AAA9C023D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BB84F-9F40-4D22-8D37-0F35D2C542A2}"/>
      </w:docPartPr>
      <w:docPartBody>
        <w:p w:rsidR="00F67F4E" w:rsidRDefault="00055596">
          <w:pPr>
            <w:pStyle w:val="59F2CE4E588948548E59AAA9C023DB9B"/>
          </w:pPr>
          <w:r w:rsidRPr="008F087C">
            <w:rPr>
              <w:rStyle w:val="PlaceholderText"/>
            </w:rPr>
            <w:t>Click here to enter text.</w:t>
          </w:r>
        </w:p>
      </w:docPartBody>
    </w:docPart>
    <w:docPart>
      <w:docPartPr>
        <w:name w:val="05346A2598B64B29996D9C5B85349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B5F16-73AB-44AA-9A78-B64DA2FD4CEE}"/>
      </w:docPartPr>
      <w:docPartBody>
        <w:p w:rsidR="00F67F4E" w:rsidRDefault="00055596">
          <w:pPr>
            <w:pStyle w:val="05346A2598B64B29996D9C5B853493B6"/>
          </w:pPr>
          <w:r w:rsidRPr="008F087C">
            <w:rPr>
              <w:rStyle w:val="PlaceholderText"/>
            </w:rPr>
            <w:t>Click here to enter text.</w:t>
          </w:r>
        </w:p>
      </w:docPartBody>
    </w:docPart>
    <w:docPart>
      <w:docPartPr>
        <w:name w:val="DE9C5F547EF74F8CA228E348C3480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5CEC-1E59-412D-A797-841B9B011199}"/>
      </w:docPartPr>
      <w:docPartBody>
        <w:p w:rsidR="00F67F4E" w:rsidRDefault="00055596">
          <w:pPr>
            <w:pStyle w:val="DE9C5F547EF74F8CA228E348C348072C"/>
          </w:pPr>
          <w:r w:rsidRPr="008F087C">
            <w:rPr>
              <w:rStyle w:val="PlaceholderText"/>
            </w:rPr>
            <w:t>Click here to enter text.</w:t>
          </w:r>
        </w:p>
      </w:docPartBody>
    </w:docPart>
    <w:docPart>
      <w:docPartPr>
        <w:name w:val="65769807E05A4AD7933CA76D3192F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E934-D610-475F-93D6-3AE5101046AD}"/>
      </w:docPartPr>
      <w:docPartBody>
        <w:p w:rsidR="00F67F4E" w:rsidRDefault="00055596">
          <w:pPr>
            <w:pStyle w:val="65769807E05A4AD7933CA76D3192F3E6"/>
          </w:pPr>
          <w:r w:rsidRPr="008F087C">
            <w:rPr>
              <w:rStyle w:val="PlaceholderText"/>
            </w:rPr>
            <w:t>Click here to enter text.</w:t>
          </w:r>
        </w:p>
      </w:docPartBody>
    </w:docPart>
    <w:docPart>
      <w:docPartPr>
        <w:name w:val="CA36AECB718D436FBB35C3BC8BCDD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94A9D-524F-4FB3-A689-E0FBA9158D7A}"/>
      </w:docPartPr>
      <w:docPartBody>
        <w:p w:rsidR="00F67F4E" w:rsidRDefault="00055596">
          <w:pPr>
            <w:pStyle w:val="CA36AECB718D436FBB35C3BC8BCDDC93"/>
          </w:pPr>
          <w:r w:rsidRPr="008F087C">
            <w:rPr>
              <w:rStyle w:val="PlaceholderText"/>
            </w:rPr>
            <w:t>Click here to enter text.</w:t>
          </w:r>
        </w:p>
      </w:docPartBody>
    </w:docPart>
    <w:docPart>
      <w:docPartPr>
        <w:name w:val="D8F1967A71A248A0A7D6DA26EF743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36E86-1F9C-4A4D-A196-7A32D680DD72}"/>
      </w:docPartPr>
      <w:docPartBody>
        <w:p w:rsidR="00F67F4E" w:rsidRDefault="00055596">
          <w:pPr>
            <w:pStyle w:val="D8F1967A71A248A0A7D6DA26EF74372B"/>
          </w:pPr>
          <w:r w:rsidRPr="008F087C">
            <w:rPr>
              <w:rStyle w:val="PlaceholderText"/>
            </w:rPr>
            <w:t>Click here to enter text.</w:t>
          </w:r>
        </w:p>
      </w:docPartBody>
    </w:docPart>
    <w:docPart>
      <w:docPartPr>
        <w:name w:val="F06EC4B60163434598682A804F579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3C8E8-E691-41C6-81B8-F8F4F427C7BE}"/>
      </w:docPartPr>
      <w:docPartBody>
        <w:p w:rsidR="00D77EAF" w:rsidRDefault="00B07352" w:rsidP="00B07352">
          <w:pPr>
            <w:pStyle w:val="F06EC4B60163434598682A804F579076"/>
          </w:pPr>
          <w:r w:rsidRPr="00BA0537">
            <w:rPr>
              <w:rStyle w:val="PlaceholderText"/>
              <w:rFonts w:asciiTheme="majorHAnsi" w:hAnsiTheme="majorHAnsi"/>
              <w:b/>
              <w:bCs/>
              <w:color w:val="244061" w:themeColor="accent1" w:themeShade="80"/>
              <w:sz w:val="44"/>
              <w:szCs w:val="44"/>
            </w:rPr>
            <w:t>[1” Binder Spine Insert Title]</w:t>
          </w:r>
        </w:p>
      </w:docPartBody>
    </w:docPart>
    <w:docPart>
      <w:docPartPr>
        <w:name w:val="621CABFA0BDA42C8800BFFC75BA70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E378A-500A-4B45-AA5B-4B2F18669058}"/>
      </w:docPartPr>
      <w:docPartBody>
        <w:p w:rsidR="000B4611" w:rsidRDefault="005D7B60" w:rsidP="005D7B60">
          <w:pPr>
            <w:pStyle w:val="621CABFA0BDA42C8800BFFC75BA70170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244061" w:themeColor="accent1" w:themeShade="80"/>
              <w:sz w:val="56"/>
              <w:szCs w:val="56"/>
            </w:rPr>
            <w:t>[2” Binder Spine Insert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ik 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Manzanit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5596"/>
    <w:rsid w:val="00055596"/>
    <w:rsid w:val="000B4611"/>
    <w:rsid w:val="005D7B60"/>
    <w:rsid w:val="009135D4"/>
    <w:rsid w:val="00963C8B"/>
    <w:rsid w:val="00AD22C1"/>
    <w:rsid w:val="00B07352"/>
    <w:rsid w:val="00B33F2F"/>
    <w:rsid w:val="00D77EAF"/>
    <w:rsid w:val="00F1733B"/>
    <w:rsid w:val="00F6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F4E"/>
    <w:pPr>
      <w:bidi/>
    </w:pPr>
  </w:style>
  <w:style w:type="paragraph" w:styleId="Heading1">
    <w:name w:val="heading 1"/>
    <w:basedOn w:val="Normal"/>
    <w:next w:val="Normal"/>
    <w:link w:val="Heading1Char"/>
    <w:uiPriority w:val="1"/>
    <w:qFormat/>
    <w:rsid w:val="00B07352"/>
    <w:pPr>
      <w:bidi w:val="0"/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2"/>
    <w:qFormat/>
    <w:rsid w:val="00B07352"/>
    <w:pPr>
      <w:bidi w:val="0"/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B60"/>
    <w:rPr>
      <w:color w:val="808080"/>
    </w:rPr>
  </w:style>
  <w:style w:type="paragraph" w:customStyle="1" w:styleId="5EBCFC993B1645E995AA8C9B65867258">
    <w:name w:val="5EBCFC993B1645E995AA8C9B65867258"/>
    <w:rsid w:val="00F67F4E"/>
    <w:pPr>
      <w:bidi/>
    </w:pPr>
  </w:style>
  <w:style w:type="paragraph" w:customStyle="1" w:styleId="DBE00E5E6BC7406B904DF7B8F9525E1A">
    <w:name w:val="DBE00E5E6BC7406B904DF7B8F9525E1A"/>
    <w:rsid w:val="00F67F4E"/>
    <w:pPr>
      <w:bidi/>
    </w:pPr>
  </w:style>
  <w:style w:type="paragraph" w:customStyle="1" w:styleId="2CF04CF231044D0C9C431682B5A6E759">
    <w:name w:val="2CF04CF231044D0C9C431682B5A6E759"/>
    <w:rsid w:val="00F67F4E"/>
    <w:pPr>
      <w:bidi/>
    </w:pPr>
  </w:style>
  <w:style w:type="paragraph" w:customStyle="1" w:styleId="025081E0E6D640A191CC46EA3E826E44">
    <w:name w:val="025081E0E6D640A191CC46EA3E826E44"/>
    <w:rsid w:val="00F67F4E"/>
    <w:pPr>
      <w:bidi/>
    </w:pPr>
  </w:style>
  <w:style w:type="paragraph" w:customStyle="1" w:styleId="B1BDD7A8BF36478A8E61870CFDD16B19">
    <w:name w:val="B1BDD7A8BF36478A8E61870CFDD16B19"/>
    <w:rsid w:val="00F67F4E"/>
    <w:pPr>
      <w:bidi/>
    </w:pPr>
  </w:style>
  <w:style w:type="paragraph" w:customStyle="1" w:styleId="0D895424CED44064A9F900F2C7768D80">
    <w:name w:val="0D895424CED44064A9F900F2C7768D80"/>
    <w:rsid w:val="00F67F4E"/>
    <w:pPr>
      <w:bidi/>
    </w:pPr>
  </w:style>
  <w:style w:type="paragraph" w:customStyle="1" w:styleId="A0BFC89BE9D2418B925713B044831ED9">
    <w:name w:val="A0BFC89BE9D2418B925713B044831ED9"/>
    <w:rsid w:val="00F67F4E"/>
    <w:pPr>
      <w:bidi/>
    </w:pPr>
  </w:style>
  <w:style w:type="paragraph" w:customStyle="1" w:styleId="2D80D8D5900D447086C1384814EBDB7C">
    <w:name w:val="2D80D8D5900D447086C1384814EBDB7C"/>
    <w:rsid w:val="00F67F4E"/>
    <w:pPr>
      <w:bidi/>
    </w:pPr>
  </w:style>
  <w:style w:type="paragraph" w:customStyle="1" w:styleId="FB910BC5D3144531BB50BAB398D30834">
    <w:name w:val="FB910BC5D3144531BB50BAB398D30834"/>
    <w:rsid w:val="00F67F4E"/>
    <w:pPr>
      <w:bidi/>
    </w:pPr>
  </w:style>
  <w:style w:type="paragraph" w:customStyle="1" w:styleId="20FFB7BFB7E34A2D9C7885B145872824">
    <w:name w:val="20FFB7BFB7E34A2D9C7885B145872824"/>
    <w:rsid w:val="00F67F4E"/>
    <w:pPr>
      <w:bidi/>
    </w:pPr>
  </w:style>
  <w:style w:type="paragraph" w:customStyle="1" w:styleId="2FD1575977C64158BB48129D137A8030">
    <w:name w:val="2FD1575977C64158BB48129D137A8030"/>
    <w:rsid w:val="00F67F4E"/>
    <w:pPr>
      <w:bidi/>
    </w:pPr>
  </w:style>
  <w:style w:type="paragraph" w:customStyle="1" w:styleId="915D631539C6410EA49D49AAB8C3D238">
    <w:name w:val="915D631539C6410EA49D49AAB8C3D238"/>
    <w:rsid w:val="00F67F4E"/>
    <w:pPr>
      <w:bidi/>
    </w:pPr>
  </w:style>
  <w:style w:type="paragraph" w:customStyle="1" w:styleId="59F2CE4E588948548E59AAA9C023DB9B">
    <w:name w:val="59F2CE4E588948548E59AAA9C023DB9B"/>
    <w:rsid w:val="00F67F4E"/>
    <w:pPr>
      <w:bidi/>
    </w:pPr>
  </w:style>
  <w:style w:type="paragraph" w:customStyle="1" w:styleId="05346A2598B64B29996D9C5B853493B6">
    <w:name w:val="05346A2598B64B29996D9C5B853493B6"/>
    <w:rsid w:val="00F67F4E"/>
    <w:pPr>
      <w:bidi/>
    </w:pPr>
  </w:style>
  <w:style w:type="paragraph" w:customStyle="1" w:styleId="4C0D48E1B8AD4CB9B795495E8BA811AF">
    <w:name w:val="4C0D48E1B8AD4CB9B795495E8BA811AF"/>
    <w:rsid w:val="00F67F4E"/>
    <w:pPr>
      <w:bidi/>
    </w:pPr>
  </w:style>
  <w:style w:type="paragraph" w:customStyle="1" w:styleId="6A59B84824084984A4430F6D1C9D6BCE">
    <w:name w:val="6A59B84824084984A4430F6D1C9D6BCE"/>
    <w:rsid w:val="00F67F4E"/>
    <w:pPr>
      <w:bidi/>
    </w:pPr>
  </w:style>
  <w:style w:type="paragraph" w:customStyle="1" w:styleId="DE9C5F547EF74F8CA228E348C348072C">
    <w:name w:val="DE9C5F547EF74F8CA228E348C348072C"/>
    <w:rsid w:val="00F67F4E"/>
    <w:pPr>
      <w:bidi/>
    </w:pPr>
  </w:style>
  <w:style w:type="paragraph" w:customStyle="1" w:styleId="65769807E05A4AD7933CA76D3192F3E6">
    <w:name w:val="65769807E05A4AD7933CA76D3192F3E6"/>
    <w:rsid w:val="00F67F4E"/>
    <w:pPr>
      <w:bidi/>
    </w:pPr>
  </w:style>
  <w:style w:type="paragraph" w:customStyle="1" w:styleId="CA36AECB718D436FBB35C3BC8BCDDC93">
    <w:name w:val="CA36AECB718D436FBB35C3BC8BCDDC93"/>
    <w:rsid w:val="00F67F4E"/>
    <w:pPr>
      <w:bidi/>
    </w:pPr>
  </w:style>
  <w:style w:type="paragraph" w:customStyle="1" w:styleId="D8F1967A71A248A0A7D6DA26EF74372B">
    <w:name w:val="D8F1967A71A248A0A7D6DA26EF74372B"/>
    <w:rsid w:val="00F67F4E"/>
    <w:pPr>
      <w:bidi/>
    </w:pPr>
  </w:style>
  <w:style w:type="paragraph" w:customStyle="1" w:styleId="F06EC4B60163434598682A804F579076">
    <w:name w:val="F06EC4B60163434598682A804F579076"/>
    <w:rsid w:val="00B07352"/>
    <w:pPr>
      <w:bidi/>
    </w:pPr>
  </w:style>
  <w:style w:type="character" w:customStyle="1" w:styleId="Heading1Char">
    <w:name w:val="Heading 1 Char"/>
    <w:basedOn w:val="DefaultParagraphFont"/>
    <w:link w:val="Heading1"/>
    <w:uiPriority w:val="1"/>
    <w:rsid w:val="00B07352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2"/>
    <w:rsid w:val="00B07352"/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 w:bidi="ar-SA"/>
    </w:rPr>
  </w:style>
  <w:style w:type="paragraph" w:customStyle="1" w:styleId="81149B43246C402E968C8FA690EEF764">
    <w:name w:val="81149B43246C402E968C8FA690EEF764"/>
    <w:rsid w:val="00B07352"/>
    <w:pPr>
      <w:bidi/>
    </w:pPr>
  </w:style>
  <w:style w:type="paragraph" w:customStyle="1" w:styleId="1385B2E63781405881AC7CB19DD4BCC5">
    <w:name w:val="1385B2E63781405881AC7CB19DD4BCC5"/>
    <w:rsid w:val="00B07352"/>
    <w:pPr>
      <w:bidi/>
    </w:pPr>
  </w:style>
  <w:style w:type="paragraph" w:customStyle="1" w:styleId="4948D9C5CEE94EF1A86688A47224E4D1">
    <w:name w:val="4948D9C5CEE94EF1A86688A47224E4D1"/>
    <w:rsid w:val="00B07352"/>
    <w:pPr>
      <w:bidi/>
    </w:pPr>
  </w:style>
  <w:style w:type="paragraph" w:customStyle="1" w:styleId="67690AF57DCC4AE7B9017FA40A40899A">
    <w:name w:val="67690AF57DCC4AE7B9017FA40A40899A"/>
    <w:rsid w:val="00B07352"/>
    <w:pPr>
      <w:bidi/>
    </w:pPr>
  </w:style>
  <w:style w:type="paragraph" w:customStyle="1" w:styleId="AADCF678E5844B37B666DE326F71BCB0">
    <w:name w:val="AADCF678E5844B37B666DE326F71BCB0"/>
    <w:rsid w:val="00B07352"/>
    <w:pPr>
      <w:bidi/>
    </w:pPr>
  </w:style>
  <w:style w:type="paragraph" w:customStyle="1" w:styleId="5EC9F063C47E4A73A0DBC4D7D998233A">
    <w:name w:val="5EC9F063C47E4A73A0DBC4D7D998233A"/>
    <w:rsid w:val="00D77EAF"/>
    <w:pPr>
      <w:bidi/>
    </w:pPr>
  </w:style>
  <w:style w:type="paragraph" w:customStyle="1" w:styleId="D338BB0E64FD4128954BE3AC650B5B03">
    <w:name w:val="D338BB0E64FD4128954BE3AC650B5B03"/>
    <w:rsid w:val="00D77EAF"/>
    <w:pPr>
      <w:bidi/>
    </w:pPr>
  </w:style>
  <w:style w:type="paragraph" w:customStyle="1" w:styleId="E613E5D5120E4AA69EB559A437FADC5F">
    <w:name w:val="E613E5D5120E4AA69EB559A437FADC5F"/>
    <w:rsid w:val="00D77EAF"/>
    <w:pPr>
      <w:bidi/>
    </w:pPr>
  </w:style>
  <w:style w:type="paragraph" w:customStyle="1" w:styleId="4E4979E150DA461DADC1D0D156AEC337">
    <w:name w:val="4E4979E150DA461DADC1D0D156AEC337"/>
    <w:rsid w:val="00D77EAF"/>
    <w:pPr>
      <w:bidi/>
    </w:pPr>
  </w:style>
  <w:style w:type="paragraph" w:customStyle="1" w:styleId="558D1A4C89DF4E22B759C46F10A731BC">
    <w:name w:val="558D1A4C89DF4E22B759C46F10A731BC"/>
    <w:rsid w:val="00D77EAF"/>
    <w:pPr>
      <w:bidi/>
    </w:pPr>
  </w:style>
  <w:style w:type="paragraph" w:customStyle="1" w:styleId="92A2E420089440DFA6FF779C775EFE46">
    <w:name w:val="92A2E420089440DFA6FF779C775EFE46"/>
    <w:rsid w:val="00D77EAF"/>
    <w:pPr>
      <w:bidi/>
    </w:pPr>
  </w:style>
  <w:style w:type="paragraph" w:customStyle="1" w:styleId="952D7871BF5A4E43B7A7D2F5A862288E">
    <w:name w:val="952D7871BF5A4E43B7A7D2F5A862288E"/>
    <w:rsid w:val="005D7B60"/>
    <w:pPr>
      <w:bidi/>
    </w:pPr>
  </w:style>
  <w:style w:type="paragraph" w:customStyle="1" w:styleId="621CABFA0BDA42C8800BFFC75BA70170">
    <w:name w:val="621CABFA0BDA42C8800BFFC75BA70170"/>
    <w:rsid w:val="005D7B60"/>
    <w:pPr>
      <w:bidi/>
    </w:pPr>
  </w:style>
  <w:style w:type="paragraph" w:customStyle="1" w:styleId="CE32FDB53A8C46E8B1BA9A5DB7D56572">
    <w:name w:val="CE32FDB53A8C46E8B1BA9A5DB7D56572"/>
    <w:rsid w:val="005D7B60"/>
    <w:pPr>
      <w:bidi/>
    </w:pPr>
  </w:style>
  <w:style w:type="paragraph" w:customStyle="1" w:styleId="506F4883E5774D38B807C6814ED08E1E">
    <w:name w:val="506F4883E5774D38B807C6814ED08E1E"/>
    <w:rsid w:val="005D7B60"/>
    <w:pPr>
      <w:bidi/>
    </w:pPr>
  </w:style>
  <w:style w:type="paragraph" w:customStyle="1" w:styleId="5916F02E1A874EA5B9E0E8D3FAE0A542">
    <w:name w:val="5916F02E1A874EA5B9E0E8D3FAE0A542"/>
    <w:rsid w:val="005D7B60"/>
    <w:pPr>
      <w:bidi/>
    </w:pPr>
  </w:style>
  <w:style w:type="paragraph" w:customStyle="1" w:styleId="C95DE701223446349B4F5CE01D0588AC">
    <w:name w:val="C95DE701223446349B4F5CE01D0588AC"/>
    <w:rsid w:val="005D7B60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C259D-AAE1-4038-B6BF-0C3D31DE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kit.dotx</Template>
  <TotalTime>451</TotalTime>
  <Pages>10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Webdunia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Behzadkh</dc:creator>
  <cp:lastModifiedBy>Behzadkh</cp:lastModifiedBy>
  <cp:revision>512</cp:revision>
  <cp:lastPrinted>2008-09-09T14:02:00Z</cp:lastPrinted>
  <dcterms:created xsi:type="dcterms:W3CDTF">2009-05-26T07:22:00Z</dcterms:created>
  <dcterms:modified xsi:type="dcterms:W3CDTF">2009-06-11T06:30:00Z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TC102742541033</vt:lpwstr>
  </property>
</Properties>
</file>